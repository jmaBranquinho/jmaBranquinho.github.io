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E5521B" w:rsidRPr="00A10168" w:rsidTr="00D91FF7">
        <w:trPr>
          <w:trHeight w:hRule="exact" w:val="2410"/>
        </w:trPr>
        <w:tc>
          <w:tcPr>
            <w:tcW w:w="4896" w:type="dxa"/>
            <w:tcMar>
              <w:right w:w="144" w:type="dxa"/>
            </w:tcMar>
            <w:vAlign w:val="bottom"/>
          </w:tcPr>
          <w:p w:rsidR="00556337" w:rsidRPr="00A10168" w:rsidRDefault="00A23ABE" w:rsidP="00E5521B">
            <w:pPr>
              <w:pStyle w:val="Title"/>
              <w:rPr>
                <w:rFonts w:ascii="Noto Serif" w:hAnsi="Noto Serif" w:cs="Noto Serif"/>
                <w:sz w:val="56"/>
                <w:lang w:val="pt-PT"/>
              </w:rPr>
            </w:pPr>
            <w:r w:rsidRPr="00A10168">
              <w:rPr>
                <w:rFonts w:ascii="Noto Serif" w:hAnsi="Noto Serif" w:cs="Noto Serif"/>
                <w:sz w:val="56"/>
                <w:lang w:val="pt-PT"/>
              </w:rPr>
              <w:t xml:space="preserve">Jorge </w:t>
            </w:r>
          </w:p>
          <w:p w:rsidR="00FE18B2" w:rsidRPr="00A10168" w:rsidRDefault="00A23ABE" w:rsidP="00A23ABE">
            <w:pPr>
              <w:pStyle w:val="Subtitle"/>
              <w:rPr>
                <w:rFonts w:ascii="Noto Serif" w:hAnsi="Noto Serif" w:cs="Noto Serif"/>
                <w:lang w:val="pt-PT"/>
              </w:rPr>
            </w:pPr>
            <w:r w:rsidRPr="00A10168">
              <w:rPr>
                <w:rFonts w:ascii="Noto Serif" w:hAnsi="Noto Serif" w:cs="Noto Serif"/>
                <w:sz w:val="56"/>
                <w:lang w:val="pt-PT"/>
              </w:rPr>
              <w:t>Branquinho</w:t>
            </w:r>
          </w:p>
        </w:tc>
        <w:tc>
          <w:tcPr>
            <w:tcW w:w="3744" w:type="dxa"/>
            <w:tcMar>
              <w:left w:w="144" w:type="dxa"/>
            </w:tcMar>
            <w:vAlign w:val="bottom"/>
          </w:tcPr>
          <w:tbl>
            <w:tblPr>
              <w:tblStyle w:val="TableGrid"/>
              <w:tblW w:w="3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580"/>
              <w:gridCol w:w="20"/>
              <w:gridCol w:w="339"/>
            </w:tblGrid>
            <w:tr w:rsidR="00A23ABE" w:rsidRPr="00A10168" w:rsidTr="00A23ABE">
              <w:tc>
                <w:tcPr>
                  <w:tcW w:w="3580" w:type="dxa"/>
                  <w:tcMar>
                    <w:top w:w="0" w:type="dxa"/>
                    <w:left w:w="720" w:type="dxa"/>
                    <w:right w:w="29" w:type="dxa"/>
                  </w:tcMar>
                </w:tcPr>
                <w:p w:rsidR="00A23ABE" w:rsidRPr="00A10168" w:rsidRDefault="00D62218" w:rsidP="00A23ABE">
                  <w:pPr>
                    <w:pStyle w:val="ContactInfo"/>
                    <w:rPr>
                      <w:rFonts w:ascii="Noto Serif" w:hAnsi="Noto Serif" w:cs="Noto Serif"/>
                      <w:sz w:val="20"/>
                      <w:lang w:val="pt-PT"/>
                    </w:rPr>
                  </w:pPr>
                  <w:sdt>
                    <w:sdtPr>
                      <w:rPr>
                        <w:rFonts w:ascii="Noto Serif" w:hAnsi="Noto Serif" w:cs="Noto Serif"/>
                        <w:sz w:val="20"/>
                        <w:lang w:val="pt-PT"/>
                      </w:rPr>
                      <w:alias w:val="Enter address:"/>
                      <w:tag w:val="Enter address:"/>
                      <w:id w:val="966779368"/>
                      <w:placeholder>
                        <w:docPart w:val="8ACC5740736845EC97AEE2959971424D"/>
                      </w:placeholder>
                      <w:dataBinding w:prefixMappings="xmlns:ns0='http://schemas.microsoft.com/office/2006/coverPageProps' " w:xpath="/ns0:CoverPageProperties[1]/ns0:CompanyAddress[1]" w:storeItemID="{55AF091B-3C7A-41E3-B477-F2FDAA23CFDA}"/>
                      <w15:appearance w15:val="hidden"/>
                      <w:text w:multiLine="1"/>
                    </w:sdtPr>
                    <w:sdtEndPr/>
                    <w:sdtContent>
                      <w:r w:rsidR="00A23ABE" w:rsidRPr="00A10168">
                        <w:rPr>
                          <w:rFonts w:ascii="Noto Serif" w:hAnsi="Noto Serif" w:cs="Noto Serif"/>
                          <w:sz w:val="20"/>
                          <w:lang w:val="pt-PT"/>
                        </w:rPr>
                        <w:t>Estrada da torre, Nº75 A, bloco B, 1º esquerdo</w:t>
                      </w:r>
                    </w:sdtContent>
                  </w:sdt>
                </w:p>
              </w:tc>
              <w:tc>
                <w:tcPr>
                  <w:tcW w:w="20" w:type="dxa"/>
                </w:tcPr>
                <w:p w:rsidR="00A23ABE" w:rsidRPr="00A10168" w:rsidRDefault="00A23ABE" w:rsidP="00323C3F">
                  <w:pPr>
                    <w:pStyle w:val="Icons"/>
                    <w:rPr>
                      <w:rFonts w:ascii="Noto Serif" w:hAnsi="Noto Serif" w:cs="Noto Serif"/>
                      <w:noProof/>
                      <w:sz w:val="20"/>
                      <w:lang w:val="pt-PT" w:eastAsia="en-GB"/>
                    </w:rPr>
                  </w:pPr>
                </w:p>
              </w:tc>
              <w:tc>
                <w:tcPr>
                  <w:tcW w:w="339" w:type="dxa"/>
                  <w:tcMar>
                    <w:top w:w="0" w:type="dxa"/>
                    <w:left w:w="0" w:type="dxa"/>
                    <w:right w:w="0" w:type="dxa"/>
                  </w:tcMar>
                </w:tcPr>
                <w:p w:rsidR="00A23ABE" w:rsidRPr="00A10168" w:rsidRDefault="00A23ABE" w:rsidP="00323C3F">
                  <w:pPr>
                    <w:pStyle w:val="Icons"/>
                    <w:rPr>
                      <w:rFonts w:ascii="Noto Serif" w:hAnsi="Noto Serif" w:cs="Noto Serif"/>
                      <w:sz w:val="20"/>
                      <w:lang w:val="pt-PT"/>
                    </w:rPr>
                  </w:pPr>
                  <w:r w:rsidRPr="00A10168">
                    <w:rPr>
                      <w:rFonts w:ascii="Noto Serif" w:hAnsi="Noto Serif" w:cs="Noto Serif"/>
                      <w:noProof/>
                      <w:sz w:val="20"/>
                      <w:lang w:val="pt-PT" w:eastAsia="en-GB"/>
                    </w:rPr>
                    <mc:AlternateContent>
                      <mc:Choice Requires="wps">
                        <w:drawing>
                          <wp:inline distT="0" distB="0" distL="0" distR="0" wp14:anchorId="6A9950C1" wp14:editId="16BBFDAB">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1539B0B"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A23ABE" w:rsidRPr="00A10168" w:rsidTr="00A23ABE">
              <w:sdt>
                <w:sdtPr>
                  <w:rPr>
                    <w:rFonts w:ascii="Noto Serif" w:hAnsi="Noto Serif" w:cs="Noto Serif"/>
                    <w:sz w:val="20"/>
                    <w:lang w:val="pt-PT"/>
                  </w:rPr>
                  <w:alias w:val="Enter phone:"/>
                  <w:tag w:val="Enter phone:"/>
                  <w:id w:val="-1849400302"/>
                  <w:placeholder>
                    <w:docPart w:val="07BB256CCBBA4E6FBB1A0093A3F4F3FA"/>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580" w:type="dxa"/>
                      <w:tcMar>
                        <w:left w:w="720" w:type="dxa"/>
                        <w:right w:w="29" w:type="dxa"/>
                      </w:tcMar>
                    </w:tcPr>
                    <w:p w:rsidR="00A23ABE" w:rsidRPr="00A10168" w:rsidRDefault="00A23ABE" w:rsidP="00A23ABE">
                      <w:pPr>
                        <w:pStyle w:val="ContactInfo"/>
                        <w:rPr>
                          <w:rFonts w:ascii="Noto Serif" w:hAnsi="Noto Serif" w:cs="Noto Serif"/>
                          <w:sz w:val="20"/>
                          <w:lang w:val="pt-PT"/>
                        </w:rPr>
                      </w:pPr>
                      <w:r w:rsidRPr="00A10168">
                        <w:rPr>
                          <w:rFonts w:ascii="Noto Serif" w:hAnsi="Noto Serif" w:cs="Noto Serif"/>
                          <w:sz w:val="20"/>
                          <w:lang w:val="pt-PT"/>
                        </w:rPr>
                        <w:t>936255694</w:t>
                      </w:r>
                    </w:p>
                  </w:tc>
                </w:sdtContent>
              </w:sdt>
              <w:tc>
                <w:tcPr>
                  <w:tcW w:w="20" w:type="dxa"/>
                </w:tcPr>
                <w:p w:rsidR="00A23ABE" w:rsidRPr="00A10168" w:rsidRDefault="00A23ABE" w:rsidP="00323C3F">
                  <w:pPr>
                    <w:pStyle w:val="Icons"/>
                    <w:rPr>
                      <w:rFonts w:ascii="Noto Serif" w:hAnsi="Noto Serif" w:cs="Noto Serif"/>
                      <w:noProof/>
                      <w:sz w:val="20"/>
                      <w:lang w:val="pt-PT" w:eastAsia="en-GB"/>
                    </w:rPr>
                  </w:pPr>
                </w:p>
              </w:tc>
              <w:tc>
                <w:tcPr>
                  <w:tcW w:w="339" w:type="dxa"/>
                  <w:tcMar>
                    <w:left w:w="0" w:type="dxa"/>
                    <w:right w:w="0" w:type="dxa"/>
                  </w:tcMar>
                </w:tcPr>
                <w:p w:rsidR="00A23ABE" w:rsidRPr="00A10168" w:rsidRDefault="00A23ABE" w:rsidP="00323C3F">
                  <w:pPr>
                    <w:pStyle w:val="Icons"/>
                    <w:rPr>
                      <w:rFonts w:ascii="Noto Serif" w:hAnsi="Noto Serif" w:cs="Noto Serif"/>
                      <w:sz w:val="20"/>
                      <w:lang w:val="pt-PT"/>
                    </w:rPr>
                  </w:pPr>
                  <w:r w:rsidRPr="00A10168">
                    <w:rPr>
                      <w:rFonts w:ascii="Noto Serif" w:hAnsi="Noto Serif" w:cs="Noto Serif"/>
                      <w:noProof/>
                      <w:sz w:val="20"/>
                      <w:lang w:val="pt-PT" w:eastAsia="en-GB"/>
                    </w:rPr>
                    <mc:AlternateContent>
                      <mc:Choice Requires="wps">
                        <w:drawing>
                          <wp:inline distT="0" distB="0" distL="0" distR="0" wp14:anchorId="44FF3EC5" wp14:editId="0F17E782">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BC89E3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A23ABE" w:rsidRPr="00A10168" w:rsidTr="00A23ABE">
              <w:sdt>
                <w:sdtPr>
                  <w:rPr>
                    <w:rFonts w:ascii="Noto Serif" w:hAnsi="Noto Serif" w:cs="Noto Serif"/>
                    <w:sz w:val="20"/>
                    <w:lang w:val="pt-PT"/>
                  </w:rPr>
                  <w:alias w:val="Enter email:"/>
                  <w:tag w:val="Enter email:"/>
                  <w:id w:val="-675184368"/>
                  <w:placeholder>
                    <w:docPart w:val="E1330751F8824490986CFCCEF81143CF"/>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580" w:type="dxa"/>
                      <w:tcMar>
                        <w:left w:w="720" w:type="dxa"/>
                        <w:right w:w="29" w:type="dxa"/>
                      </w:tcMar>
                    </w:tcPr>
                    <w:p w:rsidR="00A23ABE" w:rsidRPr="00A10168" w:rsidRDefault="00A23ABE" w:rsidP="00A23ABE">
                      <w:pPr>
                        <w:pStyle w:val="ContactInfo"/>
                        <w:rPr>
                          <w:rFonts w:ascii="Noto Serif" w:hAnsi="Noto Serif" w:cs="Noto Serif"/>
                          <w:sz w:val="20"/>
                          <w:lang w:val="pt-PT"/>
                        </w:rPr>
                      </w:pPr>
                      <w:r w:rsidRPr="00A10168">
                        <w:rPr>
                          <w:rFonts w:ascii="Noto Serif" w:hAnsi="Noto Serif" w:cs="Noto Serif"/>
                          <w:sz w:val="20"/>
                          <w:lang w:val="pt-PT"/>
                        </w:rPr>
                        <w:t>jmabranquinho@gmail.com</w:t>
                      </w:r>
                    </w:p>
                  </w:tc>
                </w:sdtContent>
              </w:sdt>
              <w:tc>
                <w:tcPr>
                  <w:tcW w:w="20" w:type="dxa"/>
                </w:tcPr>
                <w:p w:rsidR="00A23ABE" w:rsidRPr="00A10168" w:rsidRDefault="00A23ABE" w:rsidP="00323C3F">
                  <w:pPr>
                    <w:pStyle w:val="Icons"/>
                    <w:rPr>
                      <w:rFonts w:ascii="Noto Serif" w:hAnsi="Noto Serif" w:cs="Noto Serif"/>
                      <w:noProof/>
                      <w:sz w:val="20"/>
                      <w:lang w:val="pt-PT" w:eastAsia="en-GB"/>
                    </w:rPr>
                  </w:pPr>
                </w:p>
              </w:tc>
              <w:tc>
                <w:tcPr>
                  <w:tcW w:w="339" w:type="dxa"/>
                  <w:tcMar>
                    <w:left w:w="0" w:type="dxa"/>
                    <w:right w:w="0" w:type="dxa"/>
                  </w:tcMar>
                </w:tcPr>
                <w:p w:rsidR="00A23ABE" w:rsidRPr="00A10168" w:rsidRDefault="00A23ABE" w:rsidP="00323C3F">
                  <w:pPr>
                    <w:pStyle w:val="Icons"/>
                    <w:rPr>
                      <w:rFonts w:ascii="Noto Serif" w:hAnsi="Noto Serif" w:cs="Noto Serif"/>
                      <w:sz w:val="20"/>
                      <w:lang w:val="pt-PT"/>
                    </w:rPr>
                  </w:pPr>
                  <w:r w:rsidRPr="00A10168">
                    <w:rPr>
                      <w:rFonts w:ascii="Noto Serif" w:hAnsi="Noto Serif" w:cs="Noto Serif"/>
                      <w:noProof/>
                      <w:sz w:val="20"/>
                      <w:lang w:val="pt-PT" w:eastAsia="en-GB"/>
                    </w:rPr>
                    <mc:AlternateContent>
                      <mc:Choice Requires="wps">
                        <w:drawing>
                          <wp:inline distT="0" distB="0" distL="0" distR="0" wp14:anchorId="231914D6" wp14:editId="14410879">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3B9FB9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23ABE" w:rsidRPr="00A10168" w:rsidTr="00A23ABE">
              <w:sdt>
                <w:sdtPr>
                  <w:rPr>
                    <w:rFonts w:ascii="Noto Serif" w:hAnsi="Noto Serif" w:cs="Noto Serif"/>
                    <w:sz w:val="20"/>
                    <w:lang w:val="pt-PT"/>
                  </w:rPr>
                  <w:alias w:val="Enter LinkedIn profile:"/>
                  <w:tag w:val="Enter LinkedIn profile:"/>
                  <w:id w:val="1102843699"/>
                  <w:placeholder>
                    <w:docPart w:val="5FF101D75193400E9BEDA98D0A45C62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580" w:type="dxa"/>
                      <w:tcMar>
                        <w:left w:w="720" w:type="dxa"/>
                        <w:right w:w="29" w:type="dxa"/>
                      </w:tcMar>
                    </w:tcPr>
                    <w:p w:rsidR="00A23ABE" w:rsidRPr="00A10168" w:rsidRDefault="00A23ABE" w:rsidP="00323C3F">
                      <w:pPr>
                        <w:pStyle w:val="ContactInfo"/>
                        <w:rPr>
                          <w:rFonts w:ascii="Noto Serif" w:hAnsi="Noto Serif" w:cs="Noto Serif"/>
                          <w:sz w:val="20"/>
                          <w:lang w:val="pt-PT"/>
                        </w:rPr>
                      </w:pPr>
                      <w:r w:rsidRPr="00A10168">
                        <w:rPr>
                          <w:rFonts w:ascii="Noto Serif" w:hAnsi="Noto Serif" w:cs="Noto Serif"/>
                          <w:sz w:val="20"/>
                          <w:lang w:val="pt-PT"/>
                        </w:rPr>
                        <w:t>www.linkedin.com/in/jorge-branquinho-420a44b8</w:t>
                      </w:r>
                    </w:p>
                  </w:tc>
                </w:sdtContent>
              </w:sdt>
              <w:tc>
                <w:tcPr>
                  <w:tcW w:w="20" w:type="dxa"/>
                </w:tcPr>
                <w:p w:rsidR="00A23ABE" w:rsidRPr="00A10168" w:rsidRDefault="00A23ABE" w:rsidP="00323C3F">
                  <w:pPr>
                    <w:pStyle w:val="Icons"/>
                    <w:rPr>
                      <w:rFonts w:ascii="Noto Serif" w:hAnsi="Noto Serif" w:cs="Noto Serif"/>
                      <w:noProof/>
                      <w:sz w:val="20"/>
                      <w:lang w:val="pt-PT" w:eastAsia="en-GB"/>
                    </w:rPr>
                  </w:pPr>
                </w:p>
              </w:tc>
              <w:tc>
                <w:tcPr>
                  <w:tcW w:w="339" w:type="dxa"/>
                  <w:tcMar>
                    <w:left w:w="0" w:type="dxa"/>
                    <w:right w:w="0" w:type="dxa"/>
                  </w:tcMar>
                </w:tcPr>
                <w:p w:rsidR="00A23ABE" w:rsidRPr="00A10168" w:rsidRDefault="00A23ABE" w:rsidP="00323C3F">
                  <w:pPr>
                    <w:pStyle w:val="Icons"/>
                    <w:rPr>
                      <w:rFonts w:ascii="Noto Serif" w:hAnsi="Noto Serif" w:cs="Noto Serif"/>
                      <w:sz w:val="20"/>
                      <w:lang w:val="pt-PT"/>
                    </w:rPr>
                  </w:pPr>
                  <w:r w:rsidRPr="00A10168">
                    <w:rPr>
                      <w:rFonts w:ascii="Noto Serif" w:hAnsi="Noto Serif" w:cs="Noto Serif"/>
                      <w:noProof/>
                      <w:sz w:val="20"/>
                      <w:lang w:val="pt-PT" w:eastAsia="en-GB"/>
                    </w:rPr>
                    <mc:AlternateContent>
                      <mc:Choice Requires="wps">
                        <w:drawing>
                          <wp:inline distT="0" distB="0" distL="0" distR="0" wp14:anchorId="1DEEBC50" wp14:editId="6ABAFEEF">
                            <wp:extent cx="109728" cy="109728"/>
                            <wp:effectExtent l="0" t="0" r="5080" b="5080"/>
                            <wp:docPr id="11"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1DDCC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A23ABE" w:rsidRPr="00A10168" w:rsidTr="00A23ABE">
              <w:tc>
                <w:tcPr>
                  <w:tcW w:w="3580" w:type="dxa"/>
                  <w:tcMar>
                    <w:left w:w="720" w:type="dxa"/>
                    <w:right w:w="29" w:type="dxa"/>
                  </w:tcMar>
                </w:tcPr>
                <w:p w:rsidR="00A23ABE" w:rsidRPr="00A10168" w:rsidRDefault="00D62218" w:rsidP="00323C3F">
                  <w:pPr>
                    <w:pStyle w:val="ContactInfo"/>
                    <w:rPr>
                      <w:rFonts w:ascii="Noto Serif" w:hAnsi="Noto Serif" w:cs="Noto Serif"/>
                      <w:sz w:val="20"/>
                      <w:lang w:val="pt-PT"/>
                    </w:rPr>
                  </w:pPr>
                  <w:sdt>
                    <w:sdtPr>
                      <w:rPr>
                        <w:rFonts w:ascii="Noto Serif" w:hAnsi="Noto Serif" w:cs="Noto Serif"/>
                        <w:sz w:val="20"/>
                        <w:lang w:val="pt-PT"/>
                      </w:rPr>
                      <w:alias w:val="Enter Twitter/blog/portfolio:"/>
                      <w:tag w:val="Enter Twitter/blog/portfolio:"/>
                      <w:id w:val="182791170"/>
                      <w:placeholder>
                        <w:docPart w:val="1C3576DB8EEF45A394B115C431278CC0"/>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A23ABE" w:rsidRPr="00A10168">
                        <w:rPr>
                          <w:rFonts w:ascii="Noto Serif" w:hAnsi="Noto Serif" w:cs="Noto Serif"/>
                          <w:color w:val="FF0000"/>
                          <w:sz w:val="20"/>
                          <w:lang w:val="pt-PT"/>
                        </w:rPr>
                        <w:t>Twitter/Blog/Portfolio</w:t>
                      </w:r>
                    </w:sdtContent>
                  </w:sdt>
                </w:p>
              </w:tc>
              <w:tc>
                <w:tcPr>
                  <w:tcW w:w="20" w:type="dxa"/>
                </w:tcPr>
                <w:p w:rsidR="00A23ABE" w:rsidRPr="00A10168" w:rsidRDefault="00A23ABE" w:rsidP="00323C3F">
                  <w:pPr>
                    <w:pStyle w:val="Icons"/>
                    <w:rPr>
                      <w:rFonts w:ascii="Noto Serif" w:hAnsi="Noto Serif" w:cs="Noto Serif"/>
                      <w:noProof/>
                      <w:sz w:val="20"/>
                      <w:lang w:val="pt-PT" w:eastAsia="en-GB"/>
                    </w:rPr>
                  </w:pPr>
                </w:p>
              </w:tc>
              <w:tc>
                <w:tcPr>
                  <w:tcW w:w="339" w:type="dxa"/>
                  <w:tcMar>
                    <w:left w:w="0" w:type="dxa"/>
                    <w:right w:w="0" w:type="dxa"/>
                  </w:tcMar>
                </w:tcPr>
                <w:p w:rsidR="00A23ABE" w:rsidRPr="00A10168" w:rsidRDefault="00A23ABE" w:rsidP="00323C3F">
                  <w:pPr>
                    <w:pStyle w:val="Icons"/>
                    <w:rPr>
                      <w:rFonts w:ascii="Noto Serif" w:hAnsi="Noto Serif" w:cs="Noto Serif"/>
                      <w:sz w:val="20"/>
                      <w:lang w:val="pt-PT"/>
                    </w:rPr>
                  </w:pPr>
                  <w:r w:rsidRPr="00A10168">
                    <w:rPr>
                      <w:rFonts w:ascii="Noto Serif" w:hAnsi="Noto Serif" w:cs="Noto Serif"/>
                      <w:noProof/>
                      <w:sz w:val="20"/>
                      <w:lang w:val="pt-PT" w:eastAsia="en-GB"/>
                    </w:rPr>
                    <mc:AlternateContent>
                      <mc:Choice Requires="wps">
                        <w:drawing>
                          <wp:inline distT="0" distB="0" distL="0" distR="0" wp14:anchorId="121DE6D6" wp14:editId="202D5638">
                            <wp:extent cx="118872" cy="118872"/>
                            <wp:effectExtent l="0" t="0" r="0" b="0"/>
                            <wp:docPr id="12"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FC8549E"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Jz6R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E5521B" w:rsidRPr="00A10168" w:rsidRDefault="00E5521B" w:rsidP="00DF2C9D">
            <w:pPr>
              <w:pStyle w:val="ContactInfo"/>
              <w:rPr>
                <w:rFonts w:ascii="Noto Serif" w:hAnsi="Noto Serif" w:cs="Noto Serif"/>
                <w:lang w:val="pt-PT"/>
              </w:rPr>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A10168" w:rsidTr="007175B9">
        <w:tc>
          <w:tcPr>
            <w:tcW w:w="730" w:type="dxa"/>
            <w:tcMar>
              <w:bottom w:w="0" w:type="dxa"/>
              <w:right w:w="216" w:type="dxa"/>
            </w:tcMar>
            <w:vAlign w:val="bottom"/>
          </w:tcPr>
          <w:p w:rsidR="000E24AC" w:rsidRPr="00A10168" w:rsidRDefault="00075B13" w:rsidP="009D0878">
            <w:pPr>
              <w:pStyle w:val="Icons"/>
              <w:rPr>
                <w:rFonts w:ascii="Noto Serif" w:hAnsi="Noto Serif" w:cs="Noto Serif"/>
                <w:lang w:val="pt-PT"/>
              </w:rPr>
            </w:pPr>
            <w:r w:rsidRPr="00A10168">
              <w:rPr>
                <w:rFonts w:ascii="Noto Serif" w:hAnsi="Noto Serif" w:cs="Noto Serif"/>
                <w:noProof/>
                <w:lang w:val="pt-PT" w:eastAsia="en-GB"/>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3780CD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A10168" w:rsidRDefault="00A10168" w:rsidP="00A10168">
            <w:pPr>
              <w:pStyle w:val="Heading1"/>
              <w:outlineLvl w:val="0"/>
              <w:rPr>
                <w:rFonts w:ascii="Noto Serif" w:hAnsi="Noto Serif" w:cs="Noto Serif"/>
                <w:lang w:val="pt-PT"/>
              </w:rPr>
            </w:pPr>
            <w:r w:rsidRPr="00A10168">
              <w:rPr>
                <w:rFonts w:ascii="Noto Serif" w:hAnsi="Noto Serif" w:cs="Noto Serif"/>
                <w:lang w:val="pt-PT"/>
              </w:rPr>
              <w:t>objetivos</w:t>
            </w:r>
          </w:p>
        </w:tc>
      </w:tr>
    </w:tbl>
    <w:p w:rsidR="00A77B4D" w:rsidRPr="00A10168" w:rsidRDefault="00A10168" w:rsidP="000B7407">
      <w:pPr>
        <w:jc w:val="both"/>
        <w:rPr>
          <w:rFonts w:ascii="Noto Serif" w:hAnsi="Noto Serif" w:cs="Noto Serif"/>
          <w:lang w:val="pt-PT"/>
        </w:rPr>
      </w:pPr>
      <w:r w:rsidRPr="00A10168">
        <w:rPr>
          <w:rFonts w:ascii="Noto Serif" w:hAnsi="Noto Serif" w:cs="Noto Serif"/>
          <w:lang w:val="pt-PT"/>
        </w:rPr>
        <w:t>Procurando um ambiente profissional dinâmico onde eu possa utilizar e desenvolver as minhas habilidades, sendo inovador, criativo e adaptável. Procuro tornar-me um bem valioso para a organização, tornando-me um membro ativo.</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A10168" w:rsidTr="00562422">
        <w:tc>
          <w:tcPr>
            <w:tcW w:w="720" w:type="dxa"/>
            <w:tcMar>
              <w:right w:w="216" w:type="dxa"/>
            </w:tcMar>
            <w:vAlign w:val="bottom"/>
          </w:tcPr>
          <w:p w:rsidR="00A77B4D" w:rsidRPr="00A10168" w:rsidRDefault="00075B13" w:rsidP="00075B13">
            <w:pPr>
              <w:pStyle w:val="Icons"/>
              <w:rPr>
                <w:rFonts w:ascii="Noto Serif" w:hAnsi="Noto Serif" w:cs="Noto Serif"/>
                <w:lang w:val="pt-PT"/>
              </w:rPr>
            </w:pPr>
            <w:r w:rsidRPr="00A10168">
              <w:rPr>
                <w:rFonts w:ascii="Noto Serif" w:hAnsi="Noto Serif" w:cs="Noto Serif"/>
                <w:noProof/>
                <w:lang w:val="pt-PT" w:eastAsia="en-GB"/>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86B6FC"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A10168" w:rsidRDefault="00A10168" w:rsidP="00A10168">
            <w:pPr>
              <w:pStyle w:val="Heading1"/>
              <w:outlineLvl w:val="0"/>
              <w:rPr>
                <w:rFonts w:ascii="Noto Serif" w:hAnsi="Noto Serif" w:cs="Noto Serif"/>
                <w:lang w:val="pt-PT"/>
              </w:rPr>
            </w:pPr>
            <w:r w:rsidRPr="00A10168">
              <w:rPr>
                <w:rFonts w:ascii="Noto Serif" w:hAnsi="Noto Serif" w:cs="Noto Serif"/>
                <w:lang w:val="pt-PT"/>
              </w:rPr>
              <w:t>educação</w:t>
            </w:r>
          </w:p>
        </w:tc>
      </w:tr>
    </w:tbl>
    <w:p w:rsidR="007C0E0E" w:rsidRPr="00A10168" w:rsidRDefault="00D62218" w:rsidP="00B47E1E">
      <w:pPr>
        <w:pStyle w:val="Heading2"/>
        <w:rPr>
          <w:rFonts w:ascii="Noto Serif" w:hAnsi="Noto Serif" w:cs="Noto Serif"/>
          <w:lang w:val="pt-PT"/>
        </w:rPr>
      </w:pPr>
      <w:sdt>
        <w:sdtPr>
          <w:rPr>
            <w:rFonts w:ascii="Noto Serif" w:hAnsi="Noto Serif" w:cs="Noto Serif"/>
            <w:lang w:val="pt-PT"/>
          </w:rPr>
          <w:alias w:val="Enter degree title 1:"/>
          <w:tag w:val="Enter degree title 1:"/>
          <w:id w:val="-1503204292"/>
          <w:placeholder>
            <w:docPart w:val="16097821E9AC4AF3B479D8274400C4FB"/>
          </w:placeholder>
          <w:temporary/>
          <w:showingPlcHdr/>
          <w15:appearance w15:val="hidden"/>
        </w:sdtPr>
        <w:sdtEndPr/>
        <w:sdtContent>
          <w:r w:rsidR="007C0E0E" w:rsidRPr="00A10168">
            <w:rPr>
              <w:rFonts w:ascii="Noto Serif" w:hAnsi="Noto Serif" w:cs="Noto Serif"/>
              <w:lang w:val="pt-PT"/>
            </w:rPr>
            <w:t>Degree Title</w:t>
          </w:r>
        </w:sdtContent>
      </w:sdt>
      <w:r w:rsidR="007C0E0E" w:rsidRPr="00A10168">
        <w:rPr>
          <w:rFonts w:ascii="Noto Serif" w:hAnsi="Noto Serif" w:cs="Noto Serif"/>
          <w:lang w:val="pt-PT"/>
        </w:rPr>
        <w:t xml:space="preserve"> | </w:t>
      </w:r>
      <w:sdt>
        <w:sdtPr>
          <w:rPr>
            <w:rStyle w:val="Emphasis"/>
            <w:rFonts w:ascii="Noto Serif" w:hAnsi="Noto Serif" w:cs="Noto Serif"/>
            <w:lang w:val="pt-PT"/>
          </w:rPr>
          <w:alias w:val="Enter school 1:"/>
          <w:tag w:val="Enter school 1:"/>
          <w:id w:val="352003123"/>
          <w:placeholder>
            <w:docPart w:val="33EC5E51755548578FC03538FF268DE6"/>
          </w:placeholder>
          <w:temporary/>
          <w:showingPlcHdr/>
          <w15:appearance w15:val="hidden"/>
        </w:sdtPr>
        <w:sdtEndPr>
          <w:rPr>
            <w:rStyle w:val="DefaultParagraphFont"/>
            <w:iCs w:val="0"/>
            <w:color w:val="77448B" w:themeColor="accent1"/>
          </w:rPr>
        </w:sdtEndPr>
        <w:sdtContent>
          <w:r w:rsidR="007C0E0E" w:rsidRPr="00A10168">
            <w:rPr>
              <w:rStyle w:val="Emphasis"/>
              <w:rFonts w:ascii="Noto Serif" w:hAnsi="Noto Serif" w:cs="Noto Serif"/>
              <w:lang w:val="pt-PT"/>
            </w:rPr>
            <w:t>School</w:t>
          </w:r>
        </w:sdtContent>
      </w:sdt>
    </w:p>
    <w:p w:rsidR="007C0E0E" w:rsidRPr="00A10168" w:rsidRDefault="00D62218" w:rsidP="004F199F">
      <w:pPr>
        <w:pStyle w:val="Heading3"/>
        <w:rPr>
          <w:rFonts w:ascii="Noto Serif" w:hAnsi="Noto Serif" w:cs="Noto Serif"/>
          <w:lang w:val="pt-PT"/>
        </w:rPr>
      </w:pPr>
      <w:sdt>
        <w:sdtPr>
          <w:rPr>
            <w:rFonts w:ascii="Noto Serif" w:hAnsi="Noto Serif" w:cs="Noto Serif"/>
            <w:lang w:val="pt-PT"/>
          </w:rPr>
          <w:alias w:val="Enter dates from for school 1: "/>
          <w:tag w:val="Enter dates from for school 1: "/>
          <w:id w:val="-1066028553"/>
          <w:placeholder>
            <w:docPart w:val="DAC9CC71B93D4B88B1FC99CFD1F63AAD"/>
          </w:placeholder>
          <w:temporary/>
          <w:showingPlcHdr/>
          <w15:appearance w15:val="hidden"/>
        </w:sdtPr>
        <w:sdtEndPr/>
        <w:sdtContent>
          <w:r w:rsidR="007C0E0E" w:rsidRPr="00A10168">
            <w:rPr>
              <w:rFonts w:ascii="Noto Serif" w:hAnsi="Noto Serif" w:cs="Noto Serif"/>
              <w:lang w:val="pt-PT"/>
            </w:rPr>
            <w:t>Date</w:t>
          </w:r>
          <w:r w:rsidR="00581515" w:rsidRPr="00A10168">
            <w:rPr>
              <w:rFonts w:ascii="Noto Serif" w:hAnsi="Noto Serif" w:cs="Noto Serif"/>
              <w:lang w:val="pt-PT"/>
            </w:rPr>
            <w:t>s</w:t>
          </w:r>
          <w:r w:rsidR="007C0E0E" w:rsidRPr="00A10168">
            <w:rPr>
              <w:rFonts w:ascii="Noto Serif" w:hAnsi="Noto Serif" w:cs="Noto Serif"/>
              <w:lang w:val="pt-PT"/>
            </w:rPr>
            <w:t xml:space="preserve"> From</w:t>
          </w:r>
        </w:sdtContent>
      </w:sdt>
      <w:r w:rsidR="007C0E0E" w:rsidRPr="00A10168">
        <w:rPr>
          <w:rFonts w:ascii="Noto Serif" w:hAnsi="Noto Serif" w:cs="Noto Serif"/>
          <w:lang w:val="pt-PT"/>
        </w:rPr>
        <w:t xml:space="preserve"> – </w:t>
      </w:r>
      <w:sdt>
        <w:sdtPr>
          <w:rPr>
            <w:rFonts w:ascii="Noto Serif" w:hAnsi="Noto Serif" w:cs="Noto Serif"/>
            <w:lang w:val="pt-PT"/>
          </w:rPr>
          <w:alias w:val="Enter dates to for school 1: "/>
          <w:tag w:val="Enter dates to for school 1: "/>
          <w:id w:val="356771808"/>
          <w:placeholder>
            <w:docPart w:val="A3EDB670E91244A3BE13C4FB2AD6607D"/>
          </w:placeholder>
          <w:temporary/>
          <w:showingPlcHdr/>
          <w15:appearance w15:val="hidden"/>
        </w:sdtPr>
        <w:sdtEndPr/>
        <w:sdtContent>
          <w:r w:rsidR="007C0E0E" w:rsidRPr="00A10168">
            <w:rPr>
              <w:rFonts w:ascii="Noto Serif" w:hAnsi="Noto Serif" w:cs="Noto Serif"/>
              <w:lang w:val="pt-PT"/>
            </w:rPr>
            <w:t>To</w:t>
          </w:r>
        </w:sdtContent>
      </w:sdt>
    </w:p>
    <w:p w:rsidR="000E24AC" w:rsidRPr="00A10168" w:rsidRDefault="00D62218" w:rsidP="007850D1">
      <w:pPr>
        <w:rPr>
          <w:rFonts w:ascii="Noto Serif" w:hAnsi="Noto Serif" w:cs="Noto Serif"/>
          <w:lang w:val="pt-PT"/>
        </w:rPr>
      </w:pPr>
      <w:sdt>
        <w:sdtPr>
          <w:rPr>
            <w:rFonts w:ascii="Noto Serif" w:hAnsi="Noto Serif" w:cs="Noto Serif"/>
            <w:lang w:val="pt-PT"/>
          </w:rPr>
          <w:alias w:val="Enter education details 1:"/>
          <w:tag w:val="Enter education details 1:"/>
          <w:id w:val="923453648"/>
          <w:placeholder>
            <w:docPart w:val="4EE107FAA33C41F3BDA5F3BBF67C47F9"/>
          </w:placeholder>
          <w:temporary/>
          <w:showingPlcHdr/>
          <w15:appearance w15:val="hidden"/>
        </w:sdtPr>
        <w:sdtEndPr/>
        <w:sdtContent>
          <w:r w:rsidR="007C0E0E" w:rsidRPr="00A10168">
            <w:rPr>
              <w:rFonts w:ascii="Noto Serif" w:hAnsi="Noto Serif" w:cs="Noto Serif"/>
              <w:lang w:val="pt-PT"/>
            </w:rPr>
            <w:t>It’s okay to brag about your GPA, awards, and honors. Feel free to summarize your coursework too.</w:t>
          </w:r>
        </w:sdtContent>
      </w:sdt>
    </w:p>
    <w:p w:rsidR="007C0E0E" w:rsidRPr="00A10168" w:rsidRDefault="00D62218" w:rsidP="00B47E1E">
      <w:pPr>
        <w:pStyle w:val="Heading2"/>
        <w:rPr>
          <w:rFonts w:ascii="Noto Serif" w:hAnsi="Noto Serif" w:cs="Noto Serif"/>
          <w:lang w:val="pt-PT"/>
        </w:rPr>
      </w:pPr>
      <w:sdt>
        <w:sdtPr>
          <w:rPr>
            <w:rFonts w:ascii="Noto Serif" w:hAnsi="Noto Serif" w:cs="Noto Serif"/>
            <w:lang w:val="pt-PT"/>
          </w:rPr>
          <w:alias w:val="Enter degree title 2:"/>
          <w:tag w:val="Enter degree title 2:"/>
          <w:id w:val="1190800080"/>
          <w:placeholder>
            <w:docPart w:val="B6C01C0AF5EF48709BBD4B93B8906C95"/>
          </w:placeholder>
          <w:temporary/>
          <w:showingPlcHdr/>
          <w15:appearance w15:val="hidden"/>
        </w:sdtPr>
        <w:sdtEndPr/>
        <w:sdtContent>
          <w:r w:rsidR="007C0E0E" w:rsidRPr="00A10168">
            <w:rPr>
              <w:rFonts w:ascii="Noto Serif" w:hAnsi="Noto Serif" w:cs="Noto Serif"/>
              <w:lang w:val="pt-PT"/>
            </w:rPr>
            <w:t>Degree Title</w:t>
          </w:r>
        </w:sdtContent>
      </w:sdt>
      <w:r w:rsidR="007C0E0E" w:rsidRPr="00A10168">
        <w:rPr>
          <w:rFonts w:ascii="Noto Serif" w:hAnsi="Noto Serif" w:cs="Noto Serif"/>
          <w:lang w:val="pt-PT"/>
        </w:rPr>
        <w:t xml:space="preserve"> | </w:t>
      </w:r>
      <w:sdt>
        <w:sdtPr>
          <w:rPr>
            <w:rStyle w:val="Emphasis"/>
            <w:rFonts w:ascii="Noto Serif" w:hAnsi="Noto Serif" w:cs="Noto Serif"/>
            <w:lang w:val="pt-PT"/>
          </w:rPr>
          <w:alias w:val="Enter school 2:"/>
          <w:tag w:val="Enter school 2:"/>
          <w:id w:val="-1213268753"/>
          <w:placeholder>
            <w:docPart w:val="F96ACA1C427643C3A32360B3E0120E85"/>
          </w:placeholder>
          <w:temporary/>
          <w:showingPlcHdr/>
          <w15:appearance w15:val="hidden"/>
        </w:sdtPr>
        <w:sdtEndPr>
          <w:rPr>
            <w:rStyle w:val="DefaultParagraphFont"/>
            <w:iCs w:val="0"/>
            <w:color w:val="77448B" w:themeColor="accent1"/>
          </w:rPr>
        </w:sdtEndPr>
        <w:sdtContent>
          <w:r w:rsidR="007C0E0E" w:rsidRPr="00A10168">
            <w:rPr>
              <w:rStyle w:val="Emphasis"/>
              <w:rFonts w:ascii="Noto Serif" w:hAnsi="Noto Serif" w:cs="Noto Serif"/>
              <w:lang w:val="pt-PT"/>
            </w:rPr>
            <w:t>School</w:t>
          </w:r>
        </w:sdtContent>
      </w:sdt>
    </w:p>
    <w:p w:rsidR="007C0E0E" w:rsidRPr="00A10168" w:rsidRDefault="00D62218" w:rsidP="004F199F">
      <w:pPr>
        <w:pStyle w:val="Heading3"/>
        <w:rPr>
          <w:rFonts w:ascii="Noto Serif" w:hAnsi="Noto Serif" w:cs="Noto Serif"/>
          <w:lang w:val="pt-PT"/>
        </w:rPr>
      </w:pPr>
      <w:sdt>
        <w:sdtPr>
          <w:rPr>
            <w:rFonts w:ascii="Noto Serif" w:hAnsi="Noto Serif" w:cs="Noto Serif"/>
            <w:lang w:val="pt-PT"/>
          </w:rPr>
          <w:alias w:val="Enter dates from for school 2: "/>
          <w:tag w:val="Enter dates from for school 2: "/>
          <w:id w:val="-910847279"/>
          <w:placeholder>
            <w:docPart w:val="9EB9E49A64694E2CA827692AD98B16EA"/>
          </w:placeholder>
          <w:temporary/>
          <w:showingPlcHdr/>
          <w15:appearance w15:val="hidden"/>
        </w:sdtPr>
        <w:sdtEndPr/>
        <w:sdtContent>
          <w:r w:rsidR="007C0E0E" w:rsidRPr="00A10168">
            <w:rPr>
              <w:rFonts w:ascii="Noto Serif" w:hAnsi="Noto Serif" w:cs="Noto Serif"/>
              <w:lang w:val="pt-PT"/>
            </w:rPr>
            <w:t>Date</w:t>
          </w:r>
          <w:r w:rsidR="00581515" w:rsidRPr="00A10168">
            <w:rPr>
              <w:rFonts w:ascii="Noto Serif" w:hAnsi="Noto Serif" w:cs="Noto Serif"/>
              <w:lang w:val="pt-PT"/>
            </w:rPr>
            <w:t>s</w:t>
          </w:r>
          <w:r w:rsidR="007C0E0E" w:rsidRPr="00A10168">
            <w:rPr>
              <w:rFonts w:ascii="Noto Serif" w:hAnsi="Noto Serif" w:cs="Noto Serif"/>
              <w:lang w:val="pt-PT"/>
            </w:rPr>
            <w:t xml:space="preserve"> From</w:t>
          </w:r>
        </w:sdtContent>
      </w:sdt>
      <w:r w:rsidR="007C0E0E" w:rsidRPr="00A10168">
        <w:rPr>
          <w:rFonts w:ascii="Noto Serif" w:hAnsi="Noto Serif" w:cs="Noto Serif"/>
          <w:lang w:val="pt-PT"/>
        </w:rPr>
        <w:t xml:space="preserve"> – </w:t>
      </w:r>
      <w:sdt>
        <w:sdtPr>
          <w:rPr>
            <w:rFonts w:ascii="Noto Serif" w:hAnsi="Noto Serif" w:cs="Noto Serif"/>
            <w:lang w:val="pt-PT"/>
          </w:rPr>
          <w:alias w:val="Enter dates to for school 2: "/>
          <w:tag w:val="Enter dates to for school 2: "/>
          <w:id w:val="-1458402753"/>
          <w:placeholder>
            <w:docPart w:val="F254AFA1618D4390B43356181E1059E3"/>
          </w:placeholder>
          <w:temporary/>
          <w:showingPlcHdr/>
          <w15:appearance w15:val="hidden"/>
        </w:sdtPr>
        <w:sdtEndPr/>
        <w:sdtContent>
          <w:r w:rsidR="007C0E0E" w:rsidRPr="00A10168">
            <w:rPr>
              <w:rFonts w:ascii="Noto Serif" w:hAnsi="Noto Serif" w:cs="Noto Serif"/>
              <w:lang w:val="pt-PT"/>
            </w:rPr>
            <w:t>To</w:t>
          </w:r>
        </w:sdtContent>
      </w:sdt>
    </w:p>
    <w:p w:rsidR="007C0E0E" w:rsidRPr="00A10168" w:rsidRDefault="00D62218" w:rsidP="007C0E0E">
      <w:pPr>
        <w:rPr>
          <w:rFonts w:ascii="Noto Serif" w:hAnsi="Noto Serif" w:cs="Noto Serif"/>
          <w:lang w:val="pt-PT"/>
        </w:rPr>
      </w:pPr>
      <w:sdt>
        <w:sdtPr>
          <w:rPr>
            <w:rFonts w:ascii="Noto Serif" w:hAnsi="Noto Serif" w:cs="Noto Serif"/>
            <w:lang w:val="pt-PT"/>
          </w:rPr>
          <w:alias w:val="Enter education details 2:"/>
          <w:tag w:val="Enter education details 2:"/>
          <w:id w:val="-213357100"/>
          <w:placeholder>
            <w:docPart w:val="10B5B27807F64AD0A003739300A70414"/>
          </w:placeholder>
          <w:temporary/>
          <w:showingPlcHdr/>
          <w15:appearance w15:val="hidden"/>
        </w:sdtPr>
        <w:sdtEndPr/>
        <w:sdtContent>
          <w:r w:rsidR="007C0E0E" w:rsidRPr="00A10168">
            <w:rPr>
              <w:rFonts w:ascii="Noto Serif" w:hAnsi="Noto Serif" w:cs="Noto Serif"/>
              <w:lang w:val="pt-PT"/>
            </w:rPr>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A10168" w:rsidTr="00562422">
        <w:tc>
          <w:tcPr>
            <w:tcW w:w="720" w:type="dxa"/>
            <w:tcMar>
              <w:right w:w="216" w:type="dxa"/>
            </w:tcMar>
            <w:vAlign w:val="bottom"/>
          </w:tcPr>
          <w:p w:rsidR="005E088C" w:rsidRPr="00A10168" w:rsidRDefault="00075B13" w:rsidP="00075B13">
            <w:pPr>
              <w:pStyle w:val="Icons"/>
              <w:rPr>
                <w:rFonts w:ascii="Noto Serif" w:hAnsi="Noto Serif" w:cs="Noto Serif"/>
                <w:lang w:val="pt-PT"/>
              </w:rPr>
            </w:pPr>
            <w:r w:rsidRPr="00A10168">
              <w:rPr>
                <w:rFonts w:ascii="Noto Serif" w:hAnsi="Noto Serif" w:cs="Noto Serif"/>
                <w:noProof/>
                <w:lang w:val="pt-PT" w:eastAsia="en-GB"/>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7F2C490"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A10168" w:rsidRDefault="00A10168" w:rsidP="00A10168">
            <w:pPr>
              <w:pStyle w:val="Heading1"/>
              <w:outlineLvl w:val="0"/>
              <w:rPr>
                <w:rFonts w:ascii="Noto Serif" w:hAnsi="Noto Serif" w:cs="Noto Serif"/>
                <w:lang w:val="pt-PT"/>
              </w:rPr>
            </w:pPr>
            <w:r>
              <w:rPr>
                <w:rFonts w:ascii="Noto Serif" w:hAnsi="Noto Serif" w:cs="Noto Serif"/>
                <w:lang w:val="pt-PT"/>
              </w:rPr>
              <w:t>experiê</w:t>
            </w:r>
            <w:r w:rsidRPr="00A10168">
              <w:rPr>
                <w:rFonts w:ascii="Noto Serif" w:hAnsi="Noto Serif" w:cs="Noto Serif"/>
                <w:lang w:val="pt-PT"/>
              </w:rPr>
              <w:t>ncia</w:t>
            </w:r>
          </w:p>
        </w:tc>
      </w:tr>
    </w:tbl>
    <w:p w:rsidR="005E088C" w:rsidRPr="00A10168" w:rsidRDefault="00A10168" w:rsidP="00B47E1E">
      <w:pPr>
        <w:pStyle w:val="Heading2"/>
        <w:rPr>
          <w:rFonts w:ascii="Noto Serif" w:hAnsi="Noto Serif" w:cs="Noto Serif"/>
          <w:lang w:val="pt-PT"/>
        </w:rPr>
      </w:pPr>
      <w:r>
        <w:rPr>
          <w:rFonts w:ascii="Noto Serif" w:hAnsi="Noto Serif" w:cs="Noto Serif"/>
          <w:lang w:val="pt-PT"/>
        </w:rPr>
        <w:t>Bolseiro de investigação</w:t>
      </w:r>
      <w:r w:rsidR="005E088C" w:rsidRPr="00A10168">
        <w:rPr>
          <w:rFonts w:ascii="Noto Serif" w:hAnsi="Noto Serif" w:cs="Noto Serif"/>
          <w:lang w:val="pt-PT"/>
        </w:rPr>
        <w:t xml:space="preserve"> | </w:t>
      </w:r>
      <w:r w:rsidR="00C32715" w:rsidRPr="00A10168">
        <w:rPr>
          <w:rStyle w:val="Emphasis"/>
          <w:rFonts w:ascii="Noto Serif" w:hAnsi="Noto Serif" w:cs="Noto Serif"/>
          <w:lang w:val="pt-PT"/>
        </w:rPr>
        <w:t>INOV INESC Inovação</w:t>
      </w:r>
    </w:p>
    <w:p w:rsidR="005E088C" w:rsidRPr="00A10168" w:rsidRDefault="00C32715" w:rsidP="004F199F">
      <w:pPr>
        <w:pStyle w:val="Heading3"/>
        <w:rPr>
          <w:rFonts w:ascii="Noto Serif" w:hAnsi="Noto Serif" w:cs="Noto Serif"/>
          <w:lang w:val="pt-PT"/>
        </w:rPr>
      </w:pPr>
      <w:r w:rsidRPr="00A10168">
        <w:rPr>
          <w:rFonts w:ascii="Noto Serif" w:hAnsi="Noto Serif" w:cs="Noto Serif"/>
          <w:lang w:val="pt-PT"/>
        </w:rPr>
        <w:t>11/2016</w:t>
      </w:r>
      <w:r w:rsidR="005E088C" w:rsidRPr="00A10168">
        <w:rPr>
          <w:rFonts w:ascii="Noto Serif" w:hAnsi="Noto Serif" w:cs="Noto Serif"/>
          <w:lang w:val="pt-PT"/>
        </w:rPr>
        <w:t xml:space="preserve"> – </w:t>
      </w:r>
      <w:r w:rsidRPr="00A10168">
        <w:rPr>
          <w:rFonts w:ascii="Noto Serif" w:hAnsi="Noto Serif" w:cs="Noto Serif"/>
          <w:lang w:val="pt-PT"/>
        </w:rPr>
        <w:t>Present</w:t>
      </w:r>
      <w:r w:rsidR="00A10168">
        <w:rPr>
          <w:rFonts w:ascii="Noto Serif" w:hAnsi="Noto Serif" w:cs="Noto Serif"/>
          <w:lang w:val="pt-PT"/>
        </w:rPr>
        <w:t>e</w:t>
      </w:r>
    </w:p>
    <w:p w:rsidR="005E088C" w:rsidRPr="00A10168" w:rsidRDefault="005E088C" w:rsidP="005E088C">
      <w:pPr>
        <w:rPr>
          <w:rFonts w:ascii="Noto Serif" w:hAnsi="Noto Serif" w:cs="Noto Serif"/>
          <w:lang w:val="pt-PT"/>
        </w:rPr>
      </w:pPr>
      <w:bookmarkStart w:id="0" w:name="_GoBack"/>
      <w:bookmarkEnd w:id="0"/>
    </w:p>
    <w:p w:rsidR="005E088C" w:rsidRPr="00A10168" w:rsidRDefault="0041663E" w:rsidP="00B47E1E">
      <w:pPr>
        <w:pStyle w:val="Heading2"/>
        <w:rPr>
          <w:rFonts w:ascii="Noto Serif" w:hAnsi="Noto Serif" w:cs="Noto Serif"/>
          <w:lang w:val="pt-PT"/>
        </w:rPr>
      </w:pPr>
      <w:r>
        <w:rPr>
          <w:rFonts w:ascii="Noto Serif" w:hAnsi="Noto Serif" w:cs="Noto Serif"/>
          <w:lang w:val="pt-PT"/>
        </w:rPr>
        <w:t>Consultor e</w:t>
      </w:r>
      <w:r w:rsidR="00A10168">
        <w:rPr>
          <w:rFonts w:ascii="Noto Serif" w:hAnsi="Noto Serif" w:cs="Noto Serif"/>
          <w:lang w:val="pt-PT"/>
        </w:rPr>
        <w:t xml:space="preserve">stagiário </w:t>
      </w:r>
      <w:r w:rsidR="005E088C" w:rsidRPr="00A10168">
        <w:rPr>
          <w:rFonts w:ascii="Noto Serif" w:hAnsi="Noto Serif" w:cs="Noto Serif"/>
          <w:lang w:val="pt-PT"/>
        </w:rPr>
        <w:t xml:space="preserve">| </w:t>
      </w:r>
      <w:proofErr w:type="spellStart"/>
      <w:r w:rsidR="00176557" w:rsidRPr="00A10168">
        <w:rPr>
          <w:rStyle w:val="Emphasis"/>
          <w:rFonts w:ascii="Noto Serif" w:hAnsi="Noto Serif" w:cs="Noto Serif"/>
          <w:lang w:val="pt-PT"/>
        </w:rPr>
        <w:t>SoftInsa</w:t>
      </w:r>
      <w:proofErr w:type="spellEnd"/>
    </w:p>
    <w:p w:rsidR="005E088C" w:rsidRPr="00A10168" w:rsidRDefault="00176557" w:rsidP="004F199F">
      <w:pPr>
        <w:pStyle w:val="Heading3"/>
        <w:rPr>
          <w:rFonts w:ascii="Noto Serif" w:hAnsi="Noto Serif" w:cs="Noto Serif"/>
          <w:lang w:val="pt-PT"/>
        </w:rPr>
      </w:pPr>
      <w:r w:rsidRPr="00A10168">
        <w:rPr>
          <w:rFonts w:ascii="Noto Serif" w:hAnsi="Noto Serif" w:cs="Noto Serif"/>
          <w:lang w:val="pt-PT"/>
        </w:rPr>
        <w:t>05/2016</w:t>
      </w:r>
      <w:r w:rsidR="005E088C" w:rsidRPr="00A10168">
        <w:rPr>
          <w:rFonts w:ascii="Noto Serif" w:hAnsi="Noto Serif" w:cs="Noto Serif"/>
          <w:lang w:val="pt-PT"/>
        </w:rPr>
        <w:t xml:space="preserve"> – </w:t>
      </w:r>
      <w:r w:rsidRPr="00A10168">
        <w:rPr>
          <w:rFonts w:ascii="Noto Serif" w:hAnsi="Noto Serif" w:cs="Noto Serif"/>
          <w:lang w:val="pt-PT"/>
        </w:rPr>
        <w:t>11/2016</w:t>
      </w:r>
    </w:p>
    <w:p w:rsidR="005E088C" w:rsidRPr="00573C3A" w:rsidRDefault="00573C3A" w:rsidP="00573C3A">
      <w:pPr>
        <w:rPr>
          <w:rFonts w:ascii="Noto Serif" w:hAnsi="Noto Serif" w:cs="Noto Serif"/>
          <w:lang w:val="pt-PT"/>
        </w:rPr>
      </w:pPr>
      <w:r>
        <w:rPr>
          <w:rFonts w:ascii="Noto Serif" w:hAnsi="Noto Serif" w:cs="Noto Serif"/>
          <w:lang w:val="pt-PT"/>
        </w:rPr>
        <w:t xml:space="preserve">Manutenção de um </w:t>
      </w:r>
      <w:r w:rsidRPr="00573C3A">
        <w:rPr>
          <w:rFonts w:ascii="Noto Serif" w:hAnsi="Noto Serif" w:cs="Noto Serif"/>
          <w:lang w:val="pt-PT"/>
        </w:rPr>
        <w:t xml:space="preserve">Data </w:t>
      </w:r>
      <w:proofErr w:type="spellStart"/>
      <w:r w:rsidRPr="00573C3A">
        <w:rPr>
          <w:rFonts w:ascii="Noto Serif" w:hAnsi="Noto Serif" w:cs="Noto Serif"/>
          <w:lang w:val="pt-PT"/>
        </w:rPr>
        <w:t>Warehouse</w:t>
      </w:r>
      <w:proofErr w:type="spellEnd"/>
      <w:r>
        <w:rPr>
          <w:rFonts w:ascii="Noto Serif" w:hAnsi="Noto Serif" w:cs="Noto Serif"/>
          <w:lang w:val="pt-PT"/>
        </w:rPr>
        <w:t xml:space="preserve"> e de ferramentas de Data </w:t>
      </w:r>
      <w:proofErr w:type="spellStart"/>
      <w:r>
        <w:rPr>
          <w:rFonts w:ascii="Noto Serif" w:hAnsi="Noto Serif" w:cs="Noto Serif"/>
          <w:lang w:val="pt-PT"/>
        </w:rPr>
        <w:t>Mining</w:t>
      </w:r>
      <w:proofErr w:type="spellEnd"/>
      <w:r>
        <w:rPr>
          <w:rFonts w:ascii="Noto Serif" w:hAnsi="Noto Serif" w:cs="Noto Serif"/>
          <w:lang w:val="pt-PT"/>
        </w:rPr>
        <w:t xml:space="preserve"> (IBM). Implementação de ferramentas de apoio à decisão. Instrução e orientação dos utilizadores às ferramentas </w:t>
      </w:r>
      <w:r>
        <w:rPr>
          <w:rFonts w:ascii="Noto Serif" w:hAnsi="Noto Serif" w:cs="Noto Serif"/>
          <w:lang w:val="pt-PT"/>
        </w:rPr>
        <w:t>de apoio à decisão</w:t>
      </w:r>
      <w:r>
        <w:rPr>
          <w:rFonts w:ascii="Noto Serif" w:hAnsi="Noto Serif" w:cs="Noto Serif"/>
          <w:lang w:val="pt-PT"/>
        </w:rPr>
        <w:t>.</w:t>
      </w:r>
    </w:p>
    <w:p w:rsidR="00C32715" w:rsidRPr="00A10168" w:rsidRDefault="00A10168" w:rsidP="00C32715">
      <w:pPr>
        <w:pStyle w:val="Heading2"/>
        <w:rPr>
          <w:rFonts w:ascii="Noto Serif" w:hAnsi="Noto Serif" w:cs="Noto Serif"/>
          <w:lang w:val="pt-PT"/>
        </w:rPr>
      </w:pPr>
      <w:r>
        <w:rPr>
          <w:rFonts w:ascii="Noto Serif" w:hAnsi="Noto Serif" w:cs="Noto Serif"/>
          <w:lang w:val="pt-PT"/>
        </w:rPr>
        <w:t>Professor assistente</w:t>
      </w:r>
      <w:r w:rsidR="00C32715" w:rsidRPr="00A10168">
        <w:rPr>
          <w:rFonts w:ascii="Noto Serif" w:hAnsi="Noto Serif" w:cs="Noto Serif"/>
          <w:lang w:val="pt-PT"/>
        </w:rPr>
        <w:t xml:space="preserve"> | </w:t>
      </w:r>
      <w:r w:rsidR="00176557" w:rsidRPr="00A10168">
        <w:rPr>
          <w:rStyle w:val="Emphasis"/>
          <w:rFonts w:ascii="Noto Serif" w:hAnsi="Noto Serif" w:cs="Noto Serif"/>
          <w:lang w:val="pt-PT"/>
        </w:rPr>
        <w:t>ISCTE - Instituto Universitário de Lisboa</w:t>
      </w:r>
    </w:p>
    <w:p w:rsidR="00C32715" w:rsidRPr="00A10168" w:rsidRDefault="00176557" w:rsidP="00C32715">
      <w:pPr>
        <w:pStyle w:val="Heading3"/>
        <w:rPr>
          <w:rFonts w:ascii="Noto Serif" w:hAnsi="Noto Serif" w:cs="Noto Serif"/>
          <w:lang w:val="pt-PT"/>
        </w:rPr>
      </w:pPr>
      <w:r w:rsidRPr="00A10168">
        <w:rPr>
          <w:rFonts w:ascii="Noto Serif" w:hAnsi="Noto Serif" w:cs="Noto Serif"/>
          <w:lang w:val="pt-PT"/>
        </w:rPr>
        <w:t>09/2015</w:t>
      </w:r>
      <w:r w:rsidR="00C32715" w:rsidRPr="00A10168">
        <w:rPr>
          <w:rFonts w:ascii="Noto Serif" w:hAnsi="Noto Serif" w:cs="Noto Serif"/>
          <w:lang w:val="pt-PT"/>
        </w:rPr>
        <w:t xml:space="preserve"> – </w:t>
      </w:r>
      <w:r w:rsidRPr="00A10168">
        <w:rPr>
          <w:rFonts w:ascii="Noto Serif" w:hAnsi="Noto Serif" w:cs="Noto Serif"/>
          <w:lang w:val="pt-PT"/>
        </w:rPr>
        <w:t>02/2016</w:t>
      </w:r>
    </w:p>
    <w:p w:rsidR="00C32715" w:rsidRPr="00A10168" w:rsidRDefault="00513969" w:rsidP="00513969">
      <w:pPr>
        <w:jc w:val="both"/>
        <w:rPr>
          <w:rFonts w:ascii="Noto Serif" w:hAnsi="Noto Serif" w:cs="Noto Serif"/>
          <w:lang w:val="pt-PT"/>
        </w:rPr>
      </w:pPr>
      <w:r>
        <w:rPr>
          <w:rFonts w:ascii="Noto Serif" w:hAnsi="Noto Serif" w:cs="Noto Serif"/>
          <w:lang w:val="pt-PT"/>
        </w:rPr>
        <w:t>Lecionar matéria teórica e aulas de exercícios a alunos de segundo ano de licenciatura, maioritariamente conhecimentos nas áreas de Shell Script, C/C++ e bases de sistemas operativos UNIX.</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A10168" w:rsidTr="00562422">
        <w:tc>
          <w:tcPr>
            <w:tcW w:w="720" w:type="dxa"/>
            <w:tcMar>
              <w:right w:w="216" w:type="dxa"/>
            </w:tcMar>
            <w:vAlign w:val="bottom"/>
          </w:tcPr>
          <w:p w:rsidR="00143224" w:rsidRPr="00A10168" w:rsidRDefault="00075B13" w:rsidP="00075B13">
            <w:pPr>
              <w:pStyle w:val="Icons"/>
              <w:rPr>
                <w:rFonts w:ascii="Noto Serif" w:hAnsi="Noto Serif" w:cs="Noto Serif"/>
                <w:lang w:val="pt-PT"/>
              </w:rPr>
            </w:pPr>
            <w:r w:rsidRPr="00A10168">
              <w:rPr>
                <w:rFonts w:ascii="Noto Serif" w:hAnsi="Noto Serif" w:cs="Noto Serif"/>
                <w:noProof/>
                <w:lang w:val="pt-PT" w:eastAsia="en-GB"/>
              </w:rPr>
              <w:lastRenderedPageBreak/>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E2F11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A10168" w:rsidRDefault="00557AE1" w:rsidP="0041663E">
            <w:pPr>
              <w:pStyle w:val="Heading1"/>
              <w:outlineLvl w:val="0"/>
              <w:rPr>
                <w:rFonts w:ascii="Noto Serif" w:hAnsi="Noto Serif" w:cs="Noto Serif"/>
                <w:lang w:val="pt-PT"/>
              </w:rPr>
            </w:pPr>
            <w:r>
              <w:rPr>
                <w:rFonts w:ascii="Noto Serif" w:hAnsi="Noto Serif" w:cs="Noto Serif"/>
                <w:lang w:val="pt-PT"/>
              </w:rPr>
              <w:t>capacidades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A10168" w:rsidTr="00565B06">
        <w:tc>
          <w:tcPr>
            <w:tcW w:w="4320" w:type="dxa"/>
          </w:tcPr>
          <w:sdt>
            <w:sdtPr>
              <w:rPr>
                <w:rFonts w:ascii="Noto Serif" w:hAnsi="Noto Serif" w:cs="Noto Serif"/>
                <w:lang w:val="pt-PT"/>
              </w:rPr>
              <w:alias w:val="Enter skills 1:"/>
              <w:tag w:val="Enter skills 1:"/>
              <w:id w:val="1844044575"/>
              <w:placeholder>
                <w:docPart w:val="E53B63849A014EE1B25A98EDF9E61452"/>
              </w:placeholder>
              <w:temporary/>
              <w:showingPlcHdr/>
              <w15:appearance w15:val="hidden"/>
            </w:sdtPr>
            <w:sdtEndPr/>
            <w:sdtContent>
              <w:p w:rsidR="00143224" w:rsidRPr="00A10168" w:rsidRDefault="00AC7C34" w:rsidP="00565B06">
                <w:pPr>
                  <w:pStyle w:val="ListBullet"/>
                  <w:spacing w:after="80"/>
                  <w:rPr>
                    <w:rFonts w:ascii="Noto Serif" w:hAnsi="Noto Serif" w:cs="Noto Serif"/>
                    <w:lang w:val="pt-PT"/>
                  </w:rPr>
                </w:pPr>
                <w:r w:rsidRPr="00A10168">
                  <w:rPr>
                    <w:rFonts w:ascii="Noto Serif" w:hAnsi="Noto Serif" w:cs="Noto Serif"/>
                    <w:lang w:val="pt-PT"/>
                  </w:rPr>
                  <w:t xml:space="preserve">List your </w:t>
                </w:r>
                <w:r w:rsidR="00625B8A" w:rsidRPr="00A10168">
                  <w:rPr>
                    <w:rFonts w:ascii="Noto Serif" w:hAnsi="Noto Serif" w:cs="Noto Serif"/>
                    <w:lang w:val="pt-PT"/>
                  </w:rPr>
                  <w:t>strengths relevant for the role</w:t>
                </w:r>
                <w:r w:rsidR="0025163F" w:rsidRPr="00A10168">
                  <w:rPr>
                    <w:rFonts w:ascii="Noto Serif" w:hAnsi="Noto Serif" w:cs="Noto Serif"/>
                    <w:lang w:val="pt-PT"/>
                  </w:rPr>
                  <w:t xml:space="preserve"> </w:t>
                </w:r>
                <w:r w:rsidRPr="00A10168">
                  <w:rPr>
                    <w:rFonts w:ascii="Noto Serif" w:hAnsi="Noto Serif" w:cs="Noto Serif"/>
                    <w:lang w:val="pt-PT"/>
                  </w:rPr>
                  <w:t>you’re applying for</w:t>
                </w:r>
              </w:p>
            </w:sdtContent>
          </w:sdt>
          <w:sdt>
            <w:sdtPr>
              <w:rPr>
                <w:rFonts w:ascii="Noto Serif" w:hAnsi="Noto Serif" w:cs="Noto Serif"/>
                <w:lang w:val="pt-PT"/>
              </w:rPr>
              <w:alias w:val="Enter skills 2:"/>
              <w:tag w:val="Enter skills 2:"/>
              <w:id w:val="1808195032"/>
              <w:placeholder>
                <w:docPart w:val="FCBE9B8D63B04BBB8C519928ED615FFD"/>
              </w:placeholder>
              <w:temporary/>
              <w:showingPlcHdr/>
              <w15:appearance w15:val="hidden"/>
            </w:sdtPr>
            <w:sdtEndPr/>
            <w:sdtContent>
              <w:p w:rsidR="00316CE4" w:rsidRPr="00A10168" w:rsidRDefault="00F904FC" w:rsidP="00316CE4">
                <w:pPr>
                  <w:pStyle w:val="ListBullet"/>
                  <w:spacing w:after="80"/>
                  <w:rPr>
                    <w:rFonts w:ascii="Noto Serif" w:hAnsi="Noto Serif" w:cs="Noto Serif"/>
                    <w:lang w:val="pt-PT"/>
                  </w:rPr>
                </w:pPr>
                <w:r w:rsidRPr="00A10168">
                  <w:rPr>
                    <w:rFonts w:ascii="Noto Serif" w:hAnsi="Noto Serif" w:cs="Noto Serif"/>
                    <w:lang w:val="pt-PT"/>
                  </w:rPr>
                  <w:t>List one of your strengths</w:t>
                </w:r>
              </w:p>
            </w:sdtContent>
          </w:sdt>
        </w:tc>
        <w:tc>
          <w:tcPr>
            <w:tcW w:w="4320" w:type="dxa"/>
            <w:tcMar>
              <w:left w:w="576" w:type="dxa"/>
            </w:tcMar>
          </w:tcPr>
          <w:sdt>
            <w:sdtPr>
              <w:rPr>
                <w:rFonts w:ascii="Noto Serif" w:hAnsi="Noto Serif" w:cs="Noto Serif"/>
                <w:lang w:val="pt-PT"/>
              </w:rPr>
              <w:alias w:val="Enter skills 3:"/>
              <w:tag w:val="Enter skills 3:"/>
              <w:id w:val="1852378677"/>
              <w:placeholder>
                <w:docPart w:val="42C5DD54A98B489EBEB7EFF40BFEA6AE"/>
              </w:placeholder>
              <w:temporary/>
              <w:showingPlcHdr/>
              <w15:appearance w15:val="hidden"/>
            </w:sdtPr>
            <w:sdtEndPr/>
            <w:sdtContent>
              <w:p w:rsidR="00143224" w:rsidRPr="00A10168" w:rsidRDefault="00AC7C34" w:rsidP="00565B06">
                <w:pPr>
                  <w:pStyle w:val="ListBullet"/>
                  <w:spacing w:after="80"/>
                  <w:rPr>
                    <w:rFonts w:ascii="Noto Serif" w:hAnsi="Noto Serif" w:cs="Noto Serif"/>
                    <w:lang w:val="pt-PT"/>
                  </w:rPr>
                </w:pPr>
                <w:r w:rsidRPr="00A10168">
                  <w:rPr>
                    <w:rFonts w:ascii="Noto Serif" w:hAnsi="Noto Serif" w:cs="Noto Serif"/>
                    <w:lang w:val="pt-PT"/>
                  </w:rPr>
                  <w:t>List one of your strengths</w:t>
                </w:r>
              </w:p>
            </w:sdtContent>
          </w:sdt>
          <w:sdt>
            <w:sdtPr>
              <w:rPr>
                <w:rFonts w:ascii="Noto Serif" w:hAnsi="Noto Serif" w:cs="Noto Serif"/>
                <w:lang w:val="pt-PT"/>
              </w:rPr>
              <w:alias w:val="Enter skills 4:"/>
              <w:tag w:val="Enter skills 4:"/>
              <w:id w:val="25919588"/>
              <w:placeholder>
                <w:docPart w:val="7117D8B6F7584CA0B678767A06848B6C"/>
              </w:placeholder>
              <w:temporary/>
              <w:showingPlcHdr/>
              <w15:appearance w15:val="hidden"/>
            </w:sdtPr>
            <w:sdtEndPr/>
            <w:sdtContent>
              <w:p w:rsidR="00F904FC" w:rsidRPr="00A10168" w:rsidRDefault="00F904FC" w:rsidP="00565B06">
                <w:pPr>
                  <w:pStyle w:val="ListBullet"/>
                  <w:spacing w:after="80"/>
                  <w:rPr>
                    <w:rFonts w:ascii="Noto Serif" w:hAnsi="Noto Serif" w:cs="Noto Serif"/>
                    <w:lang w:val="pt-PT"/>
                  </w:rPr>
                </w:pPr>
                <w:r w:rsidRPr="00A10168">
                  <w:rPr>
                    <w:rFonts w:ascii="Noto Serif" w:hAnsi="Noto Serif" w:cs="Noto Serif"/>
                    <w:lang w:val="pt-PT"/>
                  </w:rPr>
                  <w:t>List one of your strengths</w:t>
                </w:r>
              </w:p>
            </w:sdtContent>
          </w:sdt>
          <w:sdt>
            <w:sdtPr>
              <w:rPr>
                <w:rFonts w:ascii="Noto Serif" w:hAnsi="Noto Serif" w:cs="Noto Serif"/>
                <w:lang w:val="pt-PT"/>
              </w:rPr>
              <w:alias w:val="Enter skills 5:"/>
              <w:tag w:val="Enter skills 5:"/>
              <w:id w:val="-1083841696"/>
              <w:placeholder>
                <w:docPart w:val="A311F72371284460ADF7631CD0BD5E89"/>
              </w:placeholder>
              <w:temporary/>
              <w:showingPlcHdr/>
              <w15:appearance w15:val="hidden"/>
            </w:sdtPr>
            <w:sdtEndPr/>
            <w:sdtContent>
              <w:p w:rsidR="00F904FC" w:rsidRPr="00A10168" w:rsidRDefault="00F904FC" w:rsidP="00565B06">
                <w:pPr>
                  <w:pStyle w:val="ListBullet"/>
                  <w:spacing w:after="80"/>
                  <w:rPr>
                    <w:rFonts w:ascii="Noto Serif" w:hAnsi="Noto Serif" w:cs="Noto Serif"/>
                    <w:lang w:val="pt-PT"/>
                  </w:rPr>
                </w:pPr>
                <w:r w:rsidRPr="00A10168">
                  <w:rPr>
                    <w:rFonts w:ascii="Noto Serif" w:hAnsi="Noto Serif" w:cs="Noto Serif"/>
                    <w:lang w:val="pt-PT"/>
                  </w:rPr>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A10168" w:rsidTr="00562422">
        <w:tc>
          <w:tcPr>
            <w:tcW w:w="725" w:type="dxa"/>
            <w:tcMar>
              <w:right w:w="216" w:type="dxa"/>
            </w:tcMar>
            <w:vAlign w:val="bottom"/>
          </w:tcPr>
          <w:p w:rsidR="00AC7C34" w:rsidRPr="00A10168" w:rsidRDefault="00075B13" w:rsidP="00075B13">
            <w:pPr>
              <w:pStyle w:val="Icons"/>
              <w:rPr>
                <w:rFonts w:ascii="Noto Serif" w:hAnsi="Noto Serif" w:cs="Noto Serif"/>
                <w:lang w:val="pt-PT"/>
              </w:rPr>
            </w:pPr>
            <w:r w:rsidRPr="00A10168">
              <w:rPr>
                <w:rFonts w:ascii="Noto Serif" w:hAnsi="Noto Serif" w:cs="Noto Serif"/>
                <w:noProof/>
                <w:lang w:val="pt-PT" w:eastAsia="en-GB"/>
              </w:rPr>
              <mc:AlternateContent>
                <mc:Choice Requires="wpg">
                  <w:drawing>
                    <wp:inline distT="0" distB="0" distL="0" distR="0" wp14:anchorId="5488CD53" wp14:editId="2CEC1B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97E1DA"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A10168" w:rsidRDefault="00487E5C" w:rsidP="00487E5C">
            <w:pPr>
              <w:pStyle w:val="Heading1"/>
              <w:outlineLvl w:val="0"/>
              <w:rPr>
                <w:rFonts w:ascii="Noto Serif" w:hAnsi="Noto Serif" w:cs="Noto Serif"/>
                <w:lang w:val="pt-PT"/>
              </w:rPr>
            </w:pPr>
            <w:r>
              <w:rPr>
                <w:rFonts w:ascii="Noto Serif" w:hAnsi="Noto Serif" w:cs="Noto Serif"/>
                <w:lang w:val="pt-PT"/>
              </w:rPr>
              <w:t>actividades</w:t>
            </w:r>
          </w:p>
        </w:tc>
      </w:tr>
    </w:tbl>
    <w:p w:rsidR="00316CE4" w:rsidRPr="00A10168" w:rsidRDefault="00D62218" w:rsidP="00316CE4">
      <w:pPr>
        <w:rPr>
          <w:rFonts w:ascii="Noto Serif" w:hAnsi="Noto Serif" w:cs="Noto Serif"/>
          <w:lang w:val="pt-PT"/>
        </w:rPr>
      </w:pPr>
      <w:sdt>
        <w:sdtPr>
          <w:rPr>
            <w:rFonts w:ascii="Noto Serif" w:hAnsi="Noto Serif" w:cs="Noto Serif"/>
            <w:lang w:val="pt-PT"/>
          </w:rPr>
          <w:alias w:val="Enter activities description:"/>
          <w:tag w:val="Enter activities description:"/>
          <w:id w:val="1235818971"/>
          <w:placeholder>
            <w:docPart w:val="EFA4439CB4E344DAAF675E10F19FBDA3"/>
          </w:placeholder>
          <w:temporary/>
          <w:showingPlcHdr/>
          <w15:appearance w15:val="hidden"/>
        </w:sdtPr>
        <w:sdtEndPr/>
        <w:sdtContent>
          <w:r w:rsidR="00AC7C34" w:rsidRPr="00A10168">
            <w:rPr>
              <w:rFonts w:ascii="Noto Serif" w:hAnsi="Noto Serif" w:cs="Noto Serif"/>
              <w:lang w:val="pt-PT"/>
            </w:rPr>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316CE4" w:rsidRPr="00A10168" w:rsidSect="00FE18B2">
      <w:footerReference w:type="default" r:id="rId8"/>
      <w:headerReference w:type="first" r:id="rId9"/>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218" w:rsidRDefault="00D62218" w:rsidP="00F534FB">
      <w:pPr>
        <w:spacing w:after="0"/>
      </w:pPr>
      <w:r>
        <w:separator/>
      </w:r>
    </w:p>
  </w:endnote>
  <w:endnote w:type="continuationSeparator" w:id="0">
    <w:p w:rsidR="00D62218" w:rsidRDefault="00D6221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573C3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218" w:rsidRDefault="00D62218" w:rsidP="00F534FB">
      <w:pPr>
        <w:spacing w:after="0"/>
      </w:pPr>
      <w:r>
        <w:separator/>
      </w:r>
    </w:p>
  </w:footnote>
  <w:footnote w:type="continuationSeparator" w:id="0">
    <w:p w:rsidR="00D62218" w:rsidRDefault="00D6221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324B1">
    <w:pPr>
      <w:pStyle w:val="Header"/>
    </w:pPr>
    <w:r>
      <w:rPr>
        <w:noProof/>
        <w:lang w:val="en-GB" w:eastAsia="en-GB"/>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EFF885A"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B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B7407"/>
    <w:rsid w:val="000E24AC"/>
    <w:rsid w:val="000E4A73"/>
    <w:rsid w:val="000F79EA"/>
    <w:rsid w:val="00134F92"/>
    <w:rsid w:val="00137DC1"/>
    <w:rsid w:val="00143224"/>
    <w:rsid w:val="00145B33"/>
    <w:rsid w:val="001468F3"/>
    <w:rsid w:val="00152C3A"/>
    <w:rsid w:val="001539C4"/>
    <w:rsid w:val="00162BEE"/>
    <w:rsid w:val="00171E1B"/>
    <w:rsid w:val="00176557"/>
    <w:rsid w:val="00182F07"/>
    <w:rsid w:val="001858BD"/>
    <w:rsid w:val="00192573"/>
    <w:rsid w:val="00194A3D"/>
    <w:rsid w:val="00197261"/>
    <w:rsid w:val="001A2A99"/>
    <w:rsid w:val="001A6641"/>
    <w:rsid w:val="001B0811"/>
    <w:rsid w:val="001B3B5F"/>
    <w:rsid w:val="001B720C"/>
    <w:rsid w:val="001C0DEE"/>
    <w:rsid w:val="001C3957"/>
    <w:rsid w:val="001C46E5"/>
    <w:rsid w:val="001E08A4"/>
    <w:rsid w:val="001E2AA8"/>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948"/>
    <w:rsid w:val="003E5D64"/>
    <w:rsid w:val="00403149"/>
    <w:rsid w:val="004037EF"/>
    <w:rsid w:val="00405BAD"/>
    <w:rsid w:val="004113D8"/>
    <w:rsid w:val="00416463"/>
    <w:rsid w:val="0041663E"/>
    <w:rsid w:val="004213B9"/>
    <w:rsid w:val="00423827"/>
    <w:rsid w:val="00437B8B"/>
    <w:rsid w:val="00465113"/>
    <w:rsid w:val="00467F3F"/>
    <w:rsid w:val="004727C2"/>
    <w:rsid w:val="00476144"/>
    <w:rsid w:val="00487E5C"/>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13969"/>
    <w:rsid w:val="005247B7"/>
    <w:rsid w:val="005324B1"/>
    <w:rsid w:val="005372FA"/>
    <w:rsid w:val="00556337"/>
    <w:rsid w:val="00557AE1"/>
    <w:rsid w:val="005611C3"/>
    <w:rsid w:val="00562422"/>
    <w:rsid w:val="00565B06"/>
    <w:rsid w:val="00573C3A"/>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65C6D"/>
    <w:rsid w:val="00776E3A"/>
    <w:rsid w:val="007850D1"/>
    <w:rsid w:val="007857C8"/>
    <w:rsid w:val="00785FF6"/>
    <w:rsid w:val="00790E98"/>
    <w:rsid w:val="007A3B9E"/>
    <w:rsid w:val="007A729F"/>
    <w:rsid w:val="007B028A"/>
    <w:rsid w:val="007B3F4F"/>
    <w:rsid w:val="007C0E0E"/>
    <w:rsid w:val="007C153D"/>
    <w:rsid w:val="007C333C"/>
    <w:rsid w:val="007C34A8"/>
    <w:rsid w:val="007E7052"/>
    <w:rsid w:val="007F71A4"/>
    <w:rsid w:val="008030EE"/>
    <w:rsid w:val="00812148"/>
    <w:rsid w:val="00814B43"/>
    <w:rsid w:val="0083016A"/>
    <w:rsid w:val="00846AAE"/>
    <w:rsid w:val="00867081"/>
    <w:rsid w:val="008978E8"/>
    <w:rsid w:val="008A02C4"/>
    <w:rsid w:val="008A49A0"/>
    <w:rsid w:val="008A6538"/>
    <w:rsid w:val="008D4FC8"/>
    <w:rsid w:val="008D5A80"/>
    <w:rsid w:val="008E5483"/>
    <w:rsid w:val="008F4532"/>
    <w:rsid w:val="00933CCA"/>
    <w:rsid w:val="0093795C"/>
    <w:rsid w:val="009379E1"/>
    <w:rsid w:val="009411E8"/>
    <w:rsid w:val="00941B09"/>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0168"/>
    <w:rsid w:val="00A1144C"/>
    <w:rsid w:val="00A1329C"/>
    <w:rsid w:val="00A23ABE"/>
    <w:rsid w:val="00A25023"/>
    <w:rsid w:val="00A2760D"/>
    <w:rsid w:val="00A41DB9"/>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6602"/>
    <w:rsid w:val="00C3233C"/>
    <w:rsid w:val="00C32715"/>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2218"/>
    <w:rsid w:val="00D6600D"/>
    <w:rsid w:val="00D70757"/>
    <w:rsid w:val="00D728D5"/>
    <w:rsid w:val="00D73C98"/>
    <w:rsid w:val="00D77483"/>
    <w:rsid w:val="00D7797C"/>
    <w:rsid w:val="00D83EA1"/>
    <w:rsid w:val="00D91FF7"/>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774C4"/>
  <w15:chartTrackingRefBased/>
  <w15:docId w15:val="{578C1EF6-5384-4E91-9496-C654D75E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quinho\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97821E9AC4AF3B479D8274400C4FB"/>
        <w:category>
          <w:name w:val="General"/>
          <w:gallery w:val="placeholder"/>
        </w:category>
        <w:types>
          <w:type w:val="bbPlcHdr"/>
        </w:types>
        <w:behaviors>
          <w:behavior w:val="content"/>
        </w:behaviors>
        <w:guid w:val="{39CEBDAA-A7F4-4F7B-A051-00B641DDBFE4}"/>
      </w:docPartPr>
      <w:docPartBody>
        <w:p w:rsidR="008F1190" w:rsidRDefault="004C1DC7">
          <w:pPr>
            <w:pStyle w:val="16097821E9AC4AF3B479D8274400C4FB"/>
          </w:pPr>
          <w:r w:rsidRPr="00565B06">
            <w:t>Degree Title</w:t>
          </w:r>
        </w:p>
      </w:docPartBody>
    </w:docPart>
    <w:docPart>
      <w:docPartPr>
        <w:name w:val="33EC5E51755548578FC03538FF268DE6"/>
        <w:category>
          <w:name w:val="General"/>
          <w:gallery w:val="placeholder"/>
        </w:category>
        <w:types>
          <w:type w:val="bbPlcHdr"/>
        </w:types>
        <w:behaviors>
          <w:behavior w:val="content"/>
        </w:behaviors>
        <w:guid w:val="{B8BDD7C8-BE7D-4E77-A6AE-9088B3B5F07B}"/>
      </w:docPartPr>
      <w:docPartBody>
        <w:p w:rsidR="008F1190" w:rsidRDefault="004C1DC7">
          <w:pPr>
            <w:pStyle w:val="33EC5E51755548578FC03538FF268DE6"/>
          </w:pPr>
          <w:r w:rsidRPr="007175B9">
            <w:rPr>
              <w:rStyle w:val="Emphasis"/>
            </w:rPr>
            <w:t>School</w:t>
          </w:r>
        </w:p>
      </w:docPartBody>
    </w:docPart>
    <w:docPart>
      <w:docPartPr>
        <w:name w:val="DAC9CC71B93D4B88B1FC99CFD1F63AAD"/>
        <w:category>
          <w:name w:val="General"/>
          <w:gallery w:val="placeholder"/>
        </w:category>
        <w:types>
          <w:type w:val="bbPlcHdr"/>
        </w:types>
        <w:behaviors>
          <w:behavior w:val="content"/>
        </w:behaviors>
        <w:guid w:val="{A3188DBA-ED33-41FA-A98D-1D7959CAB2A1}"/>
      </w:docPartPr>
      <w:docPartBody>
        <w:p w:rsidR="008F1190" w:rsidRDefault="004C1DC7">
          <w:pPr>
            <w:pStyle w:val="DAC9CC71B93D4B88B1FC99CFD1F63AAD"/>
          </w:pPr>
          <w:r w:rsidRPr="00565B06">
            <w:t>Dates From</w:t>
          </w:r>
        </w:p>
      </w:docPartBody>
    </w:docPart>
    <w:docPart>
      <w:docPartPr>
        <w:name w:val="A3EDB670E91244A3BE13C4FB2AD6607D"/>
        <w:category>
          <w:name w:val="General"/>
          <w:gallery w:val="placeholder"/>
        </w:category>
        <w:types>
          <w:type w:val="bbPlcHdr"/>
        </w:types>
        <w:behaviors>
          <w:behavior w:val="content"/>
        </w:behaviors>
        <w:guid w:val="{D1C88882-04A2-43C4-BBDD-E6BE35DBA257}"/>
      </w:docPartPr>
      <w:docPartBody>
        <w:p w:rsidR="008F1190" w:rsidRDefault="004C1DC7">
          <w:pPr>
            <w:pStyle w:val="A3EDB670E91244A3BE13C4FB2AD6607D"/>
          </w:pPr>
          <w:r w:rsidRPr="00565B06">
            <w:t>To</w:t>
          </w:r>
        </w:p>
      </w:docPartBody>
    </w:docPart>
    <w:docPart>
      <w:docPartPr>
        <w:name w:val="4EE107FAA33C41F3BDA5F3BBF67C47F9"/>
        <w:category>
          <w:name w:val="General"/>
          <w:gallery w:val="placeholder"/>
        </w:category>
        <w:types>
          <w:type w:val="bbPlcHdr"/>
        </w:types>
        <w:behaviors>
          <w:behavior w:val="content"/>
        </w:behaviors>
        <w:guid w:val="{70B18650-9AB3-4A25-9F31-C84FB9FC9B0D}"/>
      </w:docPartPr>
      <w:docPartBody>
        <w:p w:rsidR="008F1190" w:rsidRDefault="004C1DC7">
          <w:pPr>
            <w:pStyle w:val="4EE107FAA33C41F3BDA5F3BBF67C47F9"/>
          </w:pPr>
          <w:r w:rsidRPr="00565B06">
            <w:t>It’s okay to brag about your GPA, awards, and honors. Feel free to summarize your coursework too.</w:t>
          </w:r>
        </w:p>
      </w:docPartBody>
    </w:docPart>
    <w:docPart>
      <w:docPartPr>
        <w:name w:val="B6C01C0AF5EF48709BBD4B93B8906C95"/>
        <w:category>
          <w:name w:val="General"/>
          <w:gallery w:val="placeholder"/>
        </w:category>
        <w:types>
          <w:type w:val="bbPlcHdr"/>
        </w:types>
        <w:behaviors>
          <w:behavior w:val="content"/>
        </w:behaviors>
        <w:guid w:val="{A2867C8C-13B5-4710-BE64-F75BC8AD3C40}"/>
      </w:docPartPr>
      <w:docPartBody>
        <w:p w:rsidR="008F1190" w:rsidRDefault="004C1DC7">
          <w:pPr>
            <w:pStyle w:val="B6C01C0AF5EF48709BBD4B93B8906C95"/>
          </w:pPr>
          <w:r w:rsidRPr="00565B06">
            <w:t>Degree Title</w:t>
          </w:r>
        </w:p>
      </w:docPartBody>
    </w:docPart>
    <w:docPart>
      <w:docPartPr>
        <w:name w:val="F96ACA1C427643C3A32360B3E0120E85"/>
        <w:category>
          <w:name w:val="General"/>
          <w:gallery w:val="placeholder"/>
        </w:category>
        <w:types>
          <w:type w:val="bbPlcHdr"/>
        </w:types>
        <w:behaviors>
          <w:behavior w:val="content"/>
        </w:behaviors>
        <w:guid w:val="{69FB88A6-D056-4DB6-B823-6E6B0D1A33B4}"/>
      </w:docPartPr>
      <w:docPartBody>
        <w:p w:rsidR="008F1190" w:rsidRDefault="004C1DC7">
          <w:pPr>
            <w:pStyle w:val="F96ACA1C427643C3A32360B3E0120E85"/>
          </w:pPr>
          <w:r w:rsidRPr="007175B9">
            <w:rPr>
              <w:rStyle w:val="Emphasis"/>
            </w:rPr>
            <w:t>School</w:t>
          </w:r>
        </w:p>
      </w:docPartBody>
    </w:docPart>
    <w:docPart>
      <w:docPartPr>
        <w:name w:val="9EB9E49A64694E2CA827692AD98B16EA"/>
        <w:category>
          <w:name w:val="General"/>
          <w:gallery w:val="placeholder"/>
        </w:category>
        <w:types>
          <w:type w:val="bbPlcHdr"/>
        </w:types>
        <w:behaviors>
          <w:behavior w:val="content"/>
        </w:behaviors>
        <w:guid w:val="{6F7F0E44-ABDC-4D7E-B19C-116E88A3FB75}"/>
      </w:docPartPr>
      <w:docPartBody>
        <w:p w:rsidR="008F1190" w:rsidRDefault="004C1DC7">
          <w:pPr>
            <w:pStyle w:val="9EB9E49A64694E2CA827692AD98B16EA"/>
          </w:pPr>
          <w:r w:rsidRPr="00565B06">
            <w:t>Dates From</w:t>
          </w:r>
        </w:p>
      </w:docPartBody>
    </w:docPart>
    <w:docPart>
      <w:docPartPr>
        <w:name w:val="F254AFA1618D4390B43356181E1059E3"/>
        <w:category>
          <w:name w:val="General"/>
          <w:gallery w:val="placeholder"/>
        </w:category>
        <w:types>
          <w:type w:val="bbPlcHdr"/>
        </w:types>
        <w:behaviors>
          <w:behavior w:val="content"/>
        </w:behaviors>
        <w:guid w:val="{934DD63F-D08E-4D58-85AB-9724CF88EC92}"/>
      </w:docPartPr>
      <w:docPartBody>
        <w:p w:rsidR="008F1190" w:rsidRDefault="004C1DC7">
          <w:pPr>
            <w:pStyle w:val="F254AFA1618D4390B43356181E1059E3"/>
          </w:pPr>
          <w:r w:rsidRPr="00565B06">
            <w:t>To</w:t>
          </w:r>
        </w:p>
      </w:docPartBody>
    </w:docPart>
    <w:docPart>
      <w:docPartPr>
        <w:name w:val="10B5B27807F64AD0A003739300A70414"/>
        <w:category>
          <w:name w:val="General"/>
          <w:gallery w:val="placeholder"/>
        </w:category>
        <w:types>
          <w:type w:val="bbPlcHdr"/>
        </w:types>
        <w:behaviors>
          <w:behavior w:val="content"/>
        </w:behaviors>
        <w:guid w:val="{A0375AB9-B0AC-49FB-BD7E-F371FD71AAF5}"/>
      </w:docPartPr>
      <w:docPartBody>
        <w:p w:rsidR="008F1190" w:rsidRDefault="004C1DC7">
          <w:pPr>
            <w:pStyle w:val="10B5B27807F64AD0A003739300A70414"/>
          </w:pPr>
          <w:r w:rsidRPr="00565B06">
            <w:t>It’s okay to brag about your GPA, awards, and honors. Feel free to summarize your coursework too.</w:t>
          </w:r>
        </w:p>
      </w:docPartBody>
    </w:docPart>
    <w:docPart>
      <w:docPartPr>
        <w:name w:val="E53B63849A014EE1B25A98EDF9E61452"/>
        <w:category>
          <w:name w:val="General"/>
          <w:gallery w:val="placeholder"/>
        </w:category>
        <w:types>
          <w:type w:val="bbPlcHdr"/>
        </w:types>
        <w:behaviors>
          <w:behavior w:val="content"/>
        </w:behaviors>
        <w:guid w:val="{90645A09-3680-471D-90FE-6E9C4D5A3718}"/>
      </w:docPartPr>
      <w:docPartBody>
        <w:p w:rsidR="008F1190" w:rsidRDefault="004C1DC7">
          <w:pPr>
            <w:pStyle w:val="E53B63849A014EE1B25A98EDF9E61452"/>
          </w:pPr>
          <w:r w:rsidRPr="00565B06">
            <w:t>List your strengths relevant for the role you’re applying for</w:t>
          </w:r>
        </w:p>
      </w:docPartBody>
    </w:docPart>
    <w:docPart>
      <w:docPartPr>
        <w:name w:val="FCBE9B8D63B04BBB8C519928ED615FFD"/>
        <w:category>
          <w:name w:val="General"/>
          <w:gallery w:val="placeholder"/>
        </w:category>
        <w:types>
          <w:type w:val="bbPlcHdr"/>
        </w:types>
        <w:behaviors>
          <w:behavior w:val="content"/>
        </w:behaviors>
        <w:guid w:val="{21031F37-1FC6-493B-B500-B045FE49E651}"/>
      </w:docPartPr>
      <w:docPartBody>
        <w:p w:rsidR="008F1190" w:rsidRDefault="004C1DC7">
          <w:pPr>
            <w:pStyle w:val="FCBE9B8D63B04BBB8C519928ED615FFD"/>
          </w:pPr>
          <w:r w:rsidRPr="00565B06">
            <w:t>List one of your strengths</w:t>
          </w:r>
        </w:p>
      </w:docPartBody>
    </w:docPart>
    <w:docPart>
      <w:docPartPr>
        <w:name w:val="42C5DD54A98B489EBEB7EFF40BFEA6AE"/>
        <w:category>
          <w:name w:val="General"/>
          <w:gallery w:val="placeholder"/>
        </w:category>
        <w:types>
          <w:type w:val="bbPlcHdr"/>
        </w:types>
        <w:behaviors>
          <w:behavior w:val="content"/>
        </w:behaviors>
        <w:guid w:val="{611E7793-2BF1-43DE-B8FD-52ECF117F20A}"/>
      </w:docPartPr>
      <w:docPartBody>
        <w:p w:rsidR="008F1190" w:rsidRDefault="004C1DC7">
          <w:pPr>
            <w:pStyle w:val="42C5DD54A98B489EBEB7EFF40BFEA6AE"/>
          </w:pPr>
          <w:r w:rsidRPr="00565B06">
            <w:t>List one of your strengths</w:t>
          </w:r>
        </w:p>
      </w:docPartBody>
    </w:docPart>
    <w:docPart>
      <w:docPartPr>
        <w:name w:val="7117D8B6F7584CA0B678767A06848B6C"/>
        <w:category>
          <w:name w:val="General"/>
          <w:gallery w:val="placeholder"/>
        </w:category>
        <w:types>
          <w:type w:val="bbPlcHdr"/>
        </w:types>
        <w:behaviors>
          <w:behavior w:val="content"/>
        </w:behaviors>
        <w:guid w:val="{E4E1F7E3-55AF-49E4-8849-812A7F3DDF19}"/>
      </w:docPartPr>
      <w:docPartBody>
        <w:p w:rsidR="008F1190" w:rsidRDefault="004C1DC7">
          <w:pPr>
            <w:pStyle w:val="7117D8B6F7584CA0B678767A06848B6C"/>
          </w:pPr>
          <w:r w:rsidRPr="00565B06">
            <w:t>List one of your strengths</w:t>
          </w:r>
        </w:p>
      </w:docPartBody>
    </w:docPart>
    <w:docPart>
      <w:docPartPr>
        <w:name w:val="A311F72371284460ADF7631CD0BD5E89"/>
        <w:category>
          <w:name w:val="General"/>
          <w:gallery w:val="placeholder"/>
        </w:category>
        <w:types>
          <w:type w:val="bbPlcHdr"/>
        </w:types>
        <w:behaviors>
          <w:behavior w:val="content"/>
        </w:behaviors>
        <w:guid w:val="{A9FD70E1-8B04-45E2-89ED-EB55AFA95626}"/>
      </w:docPartPr>
      <w:docPartBody>
        <w:p w:rsidR="008F1190" w:rsidRDefault="004C1DC7">
          <w:pPr>
            <w:pStyle w:val="A311F72371284460ADF7631CD0BD5E89"/>
          </w:pPr>
          <w:r w:rsidRPr="00565B06">
            <w:t>List one of your strengths</w:t>
          </w:r>
        </w:p>
      </w:docPartBody>
    </w:docPart>
    <w:docPart>
      <w:docPartPr>
        <w:name w:val="EFA4439CB4E344DAAF675E10F19FBDA3"/>
        <w:category>
          <w:name w:val="General"/>
          <w:gallery w:val="placeholder"/>
        </w:category>
        <w:types>
          <w:type w:val="bbPlcHdr"/>
        </w:types>
        <w:behaviors>
          <w:behavior w:val="content"/>
        </w:behaviors>
        <w:guid w:val="{5C6BB3FB-6638-4133-96C9-FA70436B304B}"/>
      </w:docPartPr>
      <w:docPartBody>
        <w:p w:rsidR="008F1190" w:rsidRDefault="004C1DC7">
          <w:pPr>
            <w:pStyle w:val="EFA4439CB4E344DAAF675E10F19FBDA3"/>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
      <w:docPartPr>
        <w:name w:val="8ACC5740736845EC97AEE2959971424D"/>
        <w:category>
          <w:name w:val="General"/>
          <w:gallery w:val="placeholder"/>
        </w:category>
        <w:types>
          <w:type w:val="bbPlcHdr"/>
        </w:types>
        <w:behaviors>
          <w:behavior w:val="content"/>
        </w:behaviors>
        <w:guid w:val="{562B6F18-2E48-4ABB-AB7A-19C6C3A04D21}"/>
      </w:docPartPr>
      <w:docPartBody>
        <w:p w:rsidR="008F1190" w:rsidRDefault="00593AD3" w:rsidP="00593AD3">
          <w:pPr>
            <w:pStyle w:val="8ACC5740736845EC97AEE2959971424D"/>
          </w:pPr>
          <w:r w:rsidRPr="009D0878">
            <w:t>Address</w:t>
          </w:r>
        </w:p>
      </w:docPartBody>
    </w:docPart>
    <w:docPart>
      <w:docPartPr>
        <w:name w:val="07BB256CCBBA4E6FBB1A0093A3F4F3FA"/>
        <w:category>
          <w:name w:val="General"/>
          <w:gallery w:val="placeholder"/>
        </w:category>
        <w:types>
          <w:type w:val="bbPlcHdr"/>
        </w:types>
        <w:behaviors>
          <w:behavior w:val="content"/>
        </w:behaviors>
        <w:guid w:val="{A80EEE35-F3A3-4B47-B4ED-854D541F21F1}"/>
      </w:docPartPr>
      <w:docPartBody>
        <w:p w:rsidR="008F1190" w:rsidRDefault="00593AD3" w:rsidP="00593AD3">
          <w:pPr>
            <w:pStyle w:val="07BB256CCBBA4E6FBB1A0093A3F4F3FA"/>
          </w:pPr>
          <w:r w:rsidRPr="009D0878">
            <w:t>Phone</w:t>
          </w:r>
        </w:p>
      </w:docPartBody>
    </w:docPart>
    <w:docPart>
      <w:docPartPr>
        <w:name w:val="E1330751F8824490986CFCCEF81143CF"/>
        <w:category>
          <w:name w:val="General"/>
          <w:gallery w:val="placeholder"/>
        </w:category>
        <w:types>
          <w:type w:val="bbPlcHdr"/>
        </w:types>
        <w:behaviors>
          <w:behavior w:val="content"/>
        </w:behaviors>
        <w:guid w:val="{78878CF7-1AD5-4723-A776-A904F7B71FF8}"/>
      </w:docPartPr>
      <w:docPartBody>
        <w:p w:rsidR="008F1190" w:rsidRDefault="00593AD3" w:rsidP="00593AD3">
          <w:pPr>
            <w:pStyle w:val="E1330751F8824490986CFCCEF81143CF"/>
          </w:pPr>
          <w:r w:rsidRPr="009D0878">
            <w:t>Email</w:t>
          </w:r>
        </w:p>
      </w:docPartBody>
    </w:docPart>
    <w:docPart>
      <w:docPartPr>
        <w:name w:val="5FF101D75193400E9BEDA98D0A45C620"/>
        <w:category>
          <w:name w:val="General"/>
          <w:gallery w:val="placeholder"/>
        </w:category>
        <w:types>
          <w:type w:val="bbPlcHdr"/>
        </w:types>
        <w:behaviors>
          <w:behavior w:val="content"/>
        </w:behaviors>
        <w:guid w:val="{899F780E-61A1-40A0-B68A-691CCC666AA6}"/>
      </w:docPartPr>
      <w:docPartBody>
        <w:p w:rsidR="008F1190" w:rsidRDefault="00593AD3" w:rsidP="00593AD3">
          <w:pPr>
            <w:pStyle w:val="5FF101D75193400E9BEDA98D0A45C620"/>
          </w:pPr>
          <w:r w:rsidRPr="009D0878">
            <w:t>LinkedIn Profile</w:t>
          </w:r>
        </w:p>
      </w:docPartBody>
    </w:docPart>
    <w:docPart>
      <w:docPartPr>
        <w:name w:val="1C3576DB8EEF45A394B115C431278CC0"/>
        <w:category>
          <w:name w:val="General"/>
          <w:gallery w:val="placeholder"/>
        </w:category>
        <w:types>
          <w:type w:val="bbPlcHdr"/>
        </w:types>
        <w:behaviors>
          <w:behavior w:val="content"/>
        </w:behaviors>
        <w:guid w:val="{03C8AD61-4C66-40C5-935A-C97488534CF4}"/>
      </w:docPartPr>
      <w:docPartBody>
        <w:p w:rsidR="008F1190" w:rsidRDefault="00593AD3" w:rsidP="00593AD3">
          <w:pPr>
            <w:pStyle w:val="1C3576DB8EEF45A394B115C431278CC0"/>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D3"/>
    <w:rsid w:val="000046D9"/>
    <w:rsid w:val="004C1DC7"/>
    <w:rsid w:val="00593AD3"/>
    <w:rsid w:val="008F1190"/>
    <w:rsid w:val="00FE3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ABA8B054CD445E9708F0BE6B8E7DCC">
    <w:name w:val="38ABA8B054CD445E9708F0BE6B8E7DCC"/>
  </w:style>
  <w:style w:type="paragraph" w:customStyle="1" w:styleId="16849AC59E9E4BEA9426F0F455AC5A1F">
    <w:name w:val="16849AC59E9E4BEA9426F0F455AC5A1F"/>
  </w:style>
  <w:style w:type="paragraph" w:customStyle="1" w:styleId="10856D6683A143EDB9BDFB3F4A4EA290">
    <w:name w:val="10856D6683A143EDB9BDFB3F4A4EA290"/>
  </w:style>
  <w:style w:type="paragraph" w:customStyle="1" w:styleId="39D99C28072342F19E95E218C57D4C71">
    <w:name w:val="39D99C28072342F19E95E218C57D4C71"/>
  </w:style>
  <w:style w:type="paragraph" w:customStyle="1" w:styleId="094D8DF86DCE4CBD8251DB3D52343A96">
    <w:name w:val="094D8DF86DCE4CBD8251DB3D52343A96"/>
  </w:style>
  <w:style w:type="paragraph" w:customStyle="1" w:styleId="C7FAA712F9234A24B4E618D5167B722F">
    <w:name w:val="C7FAA712F9234A24B4E618D5167B722F"/>
  </w:style>
  <w:style w:type="paragraph" w:customStyle="1" w:styleId="F27F55A3F9134265870ACF1B2C3588EA">
    <w:name w:val="F27F55A3F9134265870ACF1B2C3588EA"/>
  </w:style>
  <w:style w:type="paragraph" w:customStyle="1" w:styleId="8214804F60054584B7DFB84702B3EFB1">
    <w:name w:val="8214804F60054584B7DFB84702B3EFB1"/>
  </w:style>
  <w:style w:type="paragraph" w:customStyle="1" w:styleId="6693A51856D14FEC8846760C6B038A55">
    <w:name w:val="6693A51856D14FEC8846760C6B038A55"/>
  </w:style>
  <w:style w:type="paragraph" w:customStyle="1" w:styleId="636FF76DB6334648AB8B578BDABB500B">
    <w:name w:val="636FF76DB6334648AB8B578BDABB500B"/>
  </w:style>
  <w:style w:type="paragraph" w:customStyle="1" w:styleId="16097821E9AC4AF3B479D8274400C4FB">
    <w:name w:val="16097821E9AC4AF3B479D8274400C4FB"/>
  </w:style>
  <w:style w:type="character" w:styleId="Emphasis">
    <w:name w:val="Emphasis"/>
    <w:basedOn w:val="DefaultParagraphFont"/>
    <w:uiPriority w:val="11"/>
    <w:qFormat/>
    <w:rsid w:val="00593AD3"/>
    <w:rPr>
      <w:b w:val="0"/>
      <w:iCs/>
      <w:color w:val="657C9C" w:themeColor="text2" w:themeTint="BF"/>
      <w:sz w:val="26"/>
    </w:rPr>
  </w:style>
  <w:style w:type="paragraph" w:customStyle="1" w:styleId="33EC5E51755548578FC03538FF268DE6">
    <w:name w:val="33EC5E51755548578FC03538FF268DE6"/>
  </w:style>
  <w:style w:type="paragraph" w:customStyle="1" w:styleId="DAC9CC71B93D4B88B1FC99CFD1F63AAD">
    <w:name w:val="DAC9CC71B93D4B88B1FC99CFD1F63AAD"/>
  </w:style>
  <w:style w:type="paragraph" w:customStyle="1" w:styleId="A3EDB670E91244A3BE13C4FB2AD6607D">
    <w:name w:val="A3EDB670E91244A3BE13C4FB2AD6607D"/>
  </w:style>
  <w:style w:type="paragraph" w:customStyle="1" w:styleId="4EE107FAA33C41F3BDA5F3BBF67C47F9">
    <w:name w:val="4EE107FAA33C41F3BDA5F3BBF67C47F9"/>
  </w:style>
  <w:style w:type="paragraph" w:customStyle="1" w:styleId="B6C01C0AF5EF48709BBD4B93B8906C95">
    <w:name w:val="B6C01C0AF5EF48709BBD4B93B8906C95"/>
  </w:style>
  <w:style w:type="paragraph" w:customStyle="1" w:styleId="F96ACA1C427643C3A32360B3E0120E85">
    <w:name w:val="F96ACA1C427643C3A32360B3E0120E85"/>
  </w:style>
  <w:style w:type="paragraph" w:customStyle="1" w:styleId="9EB9E49A64694E2CA827692AD98B16EA">
    <w:name w:val="9EB9E49A64694E2CA827692AD98B16EA"/>
  </w:style>
  <w:style w:type="paragraph" w:customStyle="1" w:styleId="F254AFA1618D4390B43356181E1059E3">
    <w:name w:val="F254AFA1618D4390B43356181E1059E3"/>
  </w:style>
  <w:style w:type="paragraph" w:customStyle="1" w:styleId="10B5B27807F64AD0A003739300A70414">
    <w:name w:val="10B5B27807F64AD0A003739300A70414"/>
  </w:style>
  <w:style w:type="paragraph" w:customStyle="1" w:styleId="7CB4930E2E5D42A694EAEB1DE4AFE170">
    <w:name w:val="7CB4930E2E5D42A694EAEB1DE4AFE170"/>
  </w:style>
  <w:style w:type="paragraph" w:customStyle="1" w:styleId="87EEBBF0C1CF45A78A49C3B8826F2DDC">
    <w:name w:val="87EEBBF0C1CF45A78A49C3B8826F2DDC"/>
  </w:style>
  <w:style w:type="paragraph" w:customStyle="1" w:styleId="E506E18356FD45F6A609EAF2D3CCC73E">
    <w:name w:val="E506E18356FD45F6A609EAF2D3CCC73E"/>
  </w:style>
  <w:style w:type="paragraph" w:customStyle="1" w:styleId="94B7B158C108416D9A687D7F7D5A238D">
    <w:name w:val="94B7B158C108416D9A687D7F7D5A238D"/>
  </w:style>
  <w:style w:type="paragraph" w:customStyle="1" w:styleId="BE5B32A65B4F4AADBD0800EE3253B925">
    <w:name w:val="BE5B32A65B4F4AADBD0800EE3253B925"/>
  </w:style>
  <w:style w:type="paragraph" w:customStyle="1" w:styleId="4E8672B4E00545C2B1A542B1BFC403BD">
    <w:name w:val="4E8672B4E00545C2B1A542B1BFC403BD"/>
  </w:style>
  <w:style w:type="paragraph" w:customStyle="1" w:styleId="2DA94467667D43B3A223E53289DD38C0">
    <w:name w:val="2DA94467667D43B3A223E53289DD38C0"/>
  </w:style>
  <w:style w:type="paragraph" w:customStyle="1" w:styleId="044C447FF0E94242ACFF73CA60FE8074">
    <w:name w:val="044C447FF0E94242ACFF73CA60FE8074"/>
  </w:style>
  <w:style w:type="paragraph" w:customStyle="1" w:styleId="8A5E1AA9B948457A9859DA38A55609DA">
    <w:name w:val="8A5E1AA9B948457A9859DA38A55609DA"/>
  </w:style>
  <w:style w:type="paragraph" w:customStyle="1" w:styleId="E981F79EEFF2485EB7D2140FCFD5B45F">
    <w:name w:val="E981F79EEFF2485EB7D2140FCFD5B45F"/>
  </w:style>
  <w:style w:type="paragraph" w:customStyle="1" w:styleId="8C757E325CD54A5480F8CC9DB82F44C7">
    <w:name w:val="8C757E325CD54A5480F8CC9DB82F44C7"/>
  </w:style>
  <w:style w:type="paragraph" w:customStyle="1" w:styleId="1CBF9FCF6A6F4C76839863E00BD30D73">
    <w:name w:val="1CBF9FCF6A6F4C76839863E00BD30D73"/>
  </w:style>
  <w:style w:type="paragraph" w:customStyle="1" w:styleId="E53B63849A014EE1B25A98EDF9E61452">
    <w:name w:val="E53B63849A014EE1B25A98EDF9E61452"/>
  </w:style>
  <w:style w:type="paragraph" w:customStyle="1" w:styleId="FCBE9B8D63B04BBB8C519928ED615FFD">
    <w:name w:val="FCBE9B8D63B04BBB8C519928ED615FFD"/>
  </w:style>
  <w:style w:type="paragraph" w:customStyle="1" w:styleId="42C5DD54A98B489EBEB7EFF40BFEA6AE">
    <w:name w:val="42C5DD54A98B489EBEB7EFF40BFEA6AE"/>
  </w:style>
  <w:style w:type="paragraph" w:customStyle="1" w:styleId="7117D8B6F7584CA0B678767A06848B6C">
    <w:name w:val="7117D8B6F7584CA0B678767A06848B6C"/>
  </w:style>
  <w:style w:type="paragraph" w:customStyle="1" w:styleId="A311F72371284460ADF7631CD0BD5E89">
    <w:name w:val="A311F72371284460ADF7631CD0BD5E89"/>
  </w:style>
  <w:style w:type="paragraph" w:customStyle="1" w:styleId="75E582019A17412EAEBEB0A6ABED8961">
    <w:name w:val="75E582019A17412EAEBEB0A6ABED8961"/>
  </w:style>
  <w:style w:type="paragraph" w:customStyle="1" w:styleId="EFA4439CB4E344DAAF675E10F19FBDA3">
    <w:name w:val="EFA4439CB4E344DAAF675E10F19FBDA3"/>
  </w:style>
  <w:style w:type="paragraph" w:customStyle="1" w:styleId="0AE2C118424740D5991B562C3E0DF59C">
    <w:name w:val="0AE2C118424740D5991B562C3E0DF59C"/>
    <w:rsid w:val="00593AD3"/>
  </w:style>
  <w:style w:type="paragraph" w:customStyle="1" w:styleId="01D2AAE34ADF41DBAF29FEA211C966A5">
    <w:name w:val="01D2AAE34ADF41DBAF29FEA211C966A5"/>
    <w:rsid w:val="00593AD3"/>
  </w:style>
  <w:style w:type="paragraph" w:customStyle="1" w:styleId="AF86221B949E4CF0BA111ABB28FE56F8">
    <w:name w:val="AF86221B949E4CF0BA111ABB28FE56F8"/>
    <w:rsid w:val="00593AD3"/>
  </w:style>
  <w:style w:type="paragraph" w:customStyle="1" w:styleId="ADF77865126246E38F8636A59FB5FAAE">
    <w:name w:val="ADF77865126246E38F8636A59FB5FAAE"/>
    <w:rsid w:val="00593AD3"/>
  </w:style>
  <w:style w:type="paragraph" w:customStyle="1" w:styleId="16B1CBF385924257B3D85DDC716C8746">
    <w:name w:val="16B1CBF385924257B3D85DDC716C8746"/>
    <w:rsid w:val="00593AD3"/>
  </w:style>
  <w:style w:type="paragraph" w:customStyle="1" w:styleId="8ACC5740736845EC97AEE2959971424D">
    <w:name w:val="8ACC5740736845EC97AEE2959971424D"/>
    <w:rsid w:val="00593AD3"/>
  </w:style>
  <w:style w:type="paragraph" w:customStyle="1" w:styleId="07BB256CCBBA4E6FBB1A0093A3F4F3FA">
    <w:name w:val="07BB256CCBBA4E6FBB1A0093A3F4F3FA"/>
    <w:rsid w:val="00593AD3"/>
  </w:style>
  <w:style w:type="paragraph" w:customStyle="1" w:styleId="E1330751F8824490986CFCCEF81143CF">
    <w:name w:val="E1330751F8824490986CFCCEF81143CF"/>
    <w:rsid w:val="00593AD3"/>
  </w:style>
  <w:style w:type="paragraph" w:customStyle="1" w:styleId="5FF101D75193400E9BEDA98D0A45C620">
    <w:name w:val="5FF101D75193400E9BEDA98D0A45C620"/>
    <w:rsid w:val="00593AD3"/>
  </w:style>
  <w:style w:type="paragraph" w:customStyle="1" w:styleId="1C3576DB8EEF45A394B115C431278CC0">
    <w:name w:val="1C3576DB8EEF45A394B115C431278CC0"/>
    <w:rsid w:val="00593AD3"/>
  </w:style>
  <w:style w:type="paragraph" w:customStyle="1" w:styleId="B0CF2E579B034967A8C92FEAB5425EF3">
    <w:name w:val="B0CF2E579B034967A8C92FEAB5425EF3"/>
    <w:rsid w:val="00593AD3"/>
  </w:style>
  <w:style w:type="paragraph" w:customStyle="1" w:styleId="0F1E70254E1D4BE7A21967685AACE371">
    <w:name w:val="0F1E70254E1D4BE7A21967685AACE371"/>
    <w:rsid w:val="00593AD3"/>
  </w:style>
  <w:style w:type="paragraph" w:customStyle="1" w:styleId="1147DEA7EA99461BB1F6FC1CF254B072">
    <w:name w:val="1147DEA7EA99461BB1F6FC1CF254B072"/>
    <w:rsid w:val="00593AD3"/>
  </w:style>
  <w:style w:type="paragraph" w:customStyle="1" w:styleId="8B974C38C4274074B3C4420EE80D9371">
    <w:name w:val="8B974C38C4274074B3C4420EE80D9371"/>
    <w:rsid w:val="00593AD3"/>
  </w:style>
  <w:style w:type="paragraph" w:customStyle="1" w:styleId="22CFE6227304438FBAE91FC6D37CE4BB">
    <w:name w:val="22CFE6227304438FBAE91FC6D37CE4BB"/>
    <w:rsid w:val="00593AD3"/>
  </w:style>
  <w:style w:type="paragraph" w:customStyle="1" w:styleId="4A75354D6E99471C8D849DAC6BF78AE2">
    <w:name w:val="4A75354D6E99471C8D849DAC6BF78AE2"/>
    <w:rsid w:val="00593AD3"/>
  </w:style>
  <w:style w:type="paragraph" w:customStyle="1" w:styleId="CC9481BEB86B472488FA33F8F1856147">
    <w:name w:val="CC9481BEB86B472488FA33F8F1856147"/>
    <w:rsid w:val="00593AD3"/>
  </w:style>
  <w:style w:type="paragraph" w:customStyle="1" w:styleId="FAA792594FD64660BFB7082256C73A62">
    <w:name w:val="FAA792594FD64660BFB7082256C73A62"/>
    <w:rsid w:val="00593AD3"/>
  </w:style>
  <w:style w:type="paragraph" w:customStyle="1" w:styleId="D52BD92FED484500A1B4C377A4D13216">
    <w:name w:val="D52BD92FED484500A1B4C377A4D13216"/>
    <w:rsid w:val="00593AD3"/>
  </w:style>
  <w:style w:type="paragraph" w:customStyle="1" w:styleId="44F79676A8314F98B343922157DEB960">
    <w:name w:val="44F79676A8314F98B343922157DEB960"/>
    <w:rsid w:val="00593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Estrada da torre, Nº75 A, bloco B, 1º esquerdo</CompanyAddress>
  <CompanyPhone>936255694</CompanyPhone>
  <CompanyFax/>
  <CompanyEmail>jmabranquinho@gmail.com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17</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branquinho</dc:creator>
  <cp:keywords>www.linkedin.com/in/jorge-branquinho-420a44b8</cp:keywords>
  <dc:description/>
  <cp:lastModifiedBy>jorge Miguel Branquinho</cp:lastModifiedBy>
  <cp:revision>9</cp:revision>
  <dcterms:created xsi:type="dcterms:W3CDTF">2018-03-06T16:40:00Z</dcterms:created>
  <dcterms:modified xsi:type="dcterms:W3CDTF">2018-03-06T16:57:00Z</dcterms:modified>
  <cp:category/>
  <cp:contentStatus/>
</cp:coreProperties>
</file>